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60" w:rsidRDefault="00D40960" w:rsidP="00D409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40960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40960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40960" w:rsidRPr="000F71E0" w:rsidRDefault="00D40960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40960" w:rsidRPr="00C52528" w:rsidTr="00DB19BE">
        <w:trPr>
          <w:trHeight w:val="340"/>
        </w:trPr>
        <w:tc>
          <w:tcPr>
            <w:tcW w:w="737" w:type="dxa"/>
            <w:vAlign w:val="center"/>
          </w:tcPr>
          <w:p w:rsidR="00D40960" w:rsidRPr="00C52528" w:rsidRDefault="00567D0B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40960" w:rsidRPr="00C52528" w:rsidRDefault="00567D0B" w:rsidP="00DB19BE">
            <w:pPr>
              <w:pStyle w:val="Verses"/>
            </w:pPr>
            <w:r>
              <w:t>01/10/2020</w:t>
            </w:r>
          </w:p>
        </w:tc>
        <w:tc>
          <w:tcPr>
            <w:tcW w:w="2420" w:type="dxa"/>
            <w:vAlign w:val="center"/>
          </w:tcPr>
          <w:p w:rsidR="00D40960" w:rsidRPr="00C52528" w:rsidRDefault="00567D0B" w:rsidP="00DB19BE">
            <w:pPr>
              <w:pStyle w:val="Verses"/>
            </w:pPr>
            <w:r>
              <w:t>Joao Paulo Pires Dantas</w:t>
            </w:r>
          </w:p>
        </w:tc>
        <w:tc>
          <w:tcPr>
            <w:tcW w:w="4389" w:type="dxa"/>
            <w:vAlign w:val="center"/>
          </w:tcPr>
          <w:p w:rsidR="00D40960" w:rsidRPr="00C52528" w:rsidRDefault="00567D0B" w:rsidP="00DB19BE">
            <w:pPr>
              <w:pStyle w:val="Verses"/>
            </w:pPr>
            <w:r>
              <w:t>Primeira versão</w:t>
            </w:r>
          </w:p>
        </w:tc>
      </w:tr>
    </w:tbl>
    <w:p w:rsidR="0055540E" w:rsidRDefault="0055540E" w:rsidP="003D377B"/>
    <w:p w:rsidR="00DB4077" w:rsidRDefault="00DB4077" w:rsidP="009263D4">
      <w:pPr>
        <w:pStyle w:val="Ttulo1"/>
      </w:pPr>
      <w:bookmarkStart w:id="0" w:name="_Toc327554426"/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 xml:space="preserve">erenciamento </w:t>
      </w:r>
      <w:r w:rsidR="00990EA0">
        <w:t>do escopo</w:t>
      </w:r>
      <w:bookmarkEnd w:id="0"/>
    </w:p>
    <w:p w:rsidR="00B04D91" w:rsidRPr="00B04D91" w:rsidRDefault="00B04D91" w:rsidP="00B04D91"/>
    <w:p w:rsidR="00DB4077" w:rsidRDefault="00567D0B" w:rsidP="00DB4077">
      <w:pPr>
        <w:rPr>
          <w:rFonts w:cs="Arial"/>
        </w:rPr>
      </w:pPr>
      <w:r>
        <w:rPr>
          <w:rFonts w:cs="Arial"/>
        </w:rPr>
        <w:t xml:space="preserve">Este plano apresentará </w:t>
      </w:r>
      <w:r w:rsidR="00841A47">
        <w:rPr>
          <w:rFonts w:cs="Arial"/>
        </w:rPr>
        <w:t xml:space="preserve">detalhadamente os entregáveis do projeto de criação da Página Institucional da Cantina do IFB, de agora em diante referida como </w:t>
      </w:r>
      <w:proofErr w:type="spellStart"/>
      <w:r w:rsidR="00841A47">
        <w:rPr>
          <w:rFonts w:cs="Arial"/>
        </w:rPr>
        <w:t>Landing</w:t>
      </w:r>
      <w:proofErr w:type="spellEnd"/>
      <w:r w:rsidR="00841A47">
        <w:rPr>
          <w:rFonts w:cs="Arial"/>
        </w:rPr>
        <w:t xml:space="preserve"> Page.</w:t>
      </w:r>
    </w:p>
    <w:p w:rsidR="00AF7844" w:rsidRPr="00D2767E" w:rsidRDefault="00AF7844" w:rsidP="00DB4077">
      <w:pPr>
        <w:rPr>
          <w:rFonts w:cs="Arial"/>
        </w:rPr>
      </w:pPr>
    </w:p>
    <w:p w:rsidR="00DB4077" w:rsidRPr="00B04D91" w:rsidRDefault="00DB4077" w:rsidP="00DB4077">
      <w:pPr>
        <w:pStyle w:val="Ttulo1"/>
      </w:pPr>
      <w:bookmarkStart w:id="1" w:name="_Toc327554427"/>
      <w:bookmarkStart w:id="2" w:name="_Toc67755726"/>
      <w:r w:rsidRPr="00B04D91">
        <w:t xml:space="preserve">Método de gerenciamento </w:t>
      </w:r>
      <w:r w:rsidR="00990EA0" w:rsidRPr="00B04D91">
        <w:t>do escopo</w:t>
      </w:r>
      <w:bookmarkEnd w:id="1"/>
      <w:r w:rsidRPr="00B04D91">
        <w:t xml:space="preserve"> </w:t>
      </w:r>
      <w:bookmarkEnd w:id="2"/>
    </w:p>
    <w:p w:rsidR="00DB4077" w:rsidRDefault="00DB4077" w:rsidP="00DB4077">
      <w:pPr>
        <w:pStyle w:val="Ttulo2"/>
      </w:pPr>
      <w:bookmarkStart w:id="3" w:name="_Toc327554428"/>
      <w:r>
        <w:t xml:space="preserve">Processos de </w:t>
      </w:r>
      <w:r w:rsidR="009263D4">
        <w:t xml:space="preserve">Gerenciamento do </w:t>
      </w:r>
      <w:r w:rsidR="00140430">
        <w:t>Escopo</w:t>
      </w:r>
      <w:bookmarkEnd w:id="3"/>
    </w:p>
    <w:p w:rsidR="00DB4077" w:rsidRDefault="00DB4077" w:rsidP="00DB4077"/>
    <w:p w:rsidR="00243D01" w:rsidRDefault="00243D01" w:rsidP="00243D01">
      <w:pPr>
        <w:rPr>
          <w:bCs/>
        </w:rPr>
      </w:pPr>
      <w:r>
        <w:rPr>
          <w:bCs/>
        </w:rPr>
        <w:t xml:space="preserve">Requisitos: </w:t>
      </w:r>
      <w:r>
        <w:rPr>
          <w:bCs/>
        </w:rPr>
        <w:t>Os requisitos serão levantados pelo Gerente de Projetos em reunião com o cliente.</w:t>
      </w:r>
    </w:p>
    <w:p w:rsidR="00D37D08" w:rsidRDefault="00D37D08" w:rsidP="00D37D08">
      <w:pPr>
        <w:rPr>
          <w:bCs/>
        </w:rPr>
      </w:pPr>
    </w:p>
    <w:p w:rsidR="00243D01" w:rsidRDefault="00243D01" w:rsidP="00D37D08">
      <w:pPr>
        <w:rPr>
          <w:bCs/>
        </w:rPr>
      </w:pPr>
      <w:r>
        <w:rPr>
          <w:bCs/>
        </w:rPr>
        <w:t>Escopo do projeto: é de competência do Gerente de Projetos a definição do escopo do projeto e validação com equipe de desenvolvimento e cliente.</w:t>
      </w:r>
    </w:p>
    <w:p w:rsidR="00243D01" w:rsidRDefault="00243D01" w:rsidP="00D37D08">
      <w:pPr>
        <w:rPr>
          <w:bCs/>
        </w:rPr>
      </w:pPr>
    </w:p>
    <w:p w:rsidR="00D37D08" w:rsidRDefault="00D37D08" w:rsidP="00D37D08">
      <w:r>
        <w:t>Estrutura Analítica do Projeto (EAP):</w:t>
      </w:r>
      <w:r w:rsidR="00243D01">
        <w:t xml:space="preserve"> desenho de estrutura visual que demonstre as principais etapas do desenvolvimento do produto.</w:t>
      </w:r>
    </w:p>
    <w:p w:rsidR="00720E96" w:rsidRDefault="00720E96" w:rsidP="00D37D08"/>
    <w:p w:rsidR="00D37D08" w:rsidRDefault="00D37D08" w:rsidP="00D37D08">
      <w:r>
        <w:t>Validação do escopo:</w:t>
      </w:r>
      <w:r w:rsidR="00243D01">
        <w:t xml:space="preserve"> o escopo será validade pelo gerente de projeto e equipe ao término da SPRINT.</w:t>
      </w:r>
    </w:p>
    <w:p w:rsidR="00D37D08" w:rsidRPr="00D37D08" w:rsidRDefault="00D37D08" w:rsidP="00D37D08">
      <w:pPr>
        <w:rPr>
          <w:color w:val="000000" w:themeColor="text1"/>
        </w:rPr>
      </w:pPr>
    </w:p>
    <w:p w:rsidR="00243D01" w:rsidRDefault="00D37D08" w:rsidP="00243D01">
      <w:r w:rsidRPr="00D37D08">
        <w:rPr>
          <w:color w:val="000000" w:themeColor="text1"/>
        </w:rPr>
        <w:t>Controlar o escopo:</w:t>
      </w:r>
      <w:r w:rsidR="00243D01">
        <w:rPr>
          <w:color w:val="000000" w:themeColor="text1"/>
        </w:rPr>
        <w:t xml:space="preserve"> </w:t>
      </w:r>
      <w:r w:rsidR="00243D01">
        <w:t>o escopo será validade pelo gerent</w:t>
      </w:r>
      <w:r w:rsidR="00243D01">
        <w:t>e de projeto e equipe durante</w:t>
      </w:r>
      <w:r w:rsidR="00243D01">
        <w:t xml:space="preserve"> a </w:t>
      </w:r>
      <w:r w:rsidR="00243D01">
        <w:t xml:space="preserve">execução da </w:t>
      </w:r>
      <w:r w:rsidR="00243D01">
        <w:t>SPRINT.</w:t>
      </w:r>
    </w:p>
    <w:p w:rsidR="00D37D08" w:rsidRPr="00D37D08" w:rsidRDefault="00D37D08" w:rsidP="00D37D08">
      <w:pPr>
        <w:rPr>
          <w:color w:val="000000" w:themeColor="text1"/>
        </w:rPr>
      </w:pPr>
    </w:p>
    <w:p w:rsidR="00DB403E" w:rsidRPr="00AA21AD" w:rsidRDefault="00DB403E" w:rsidP="00DB403E">
      <w:pPr>
        <w:pStyle w:val="Ttulo2"/>
      </w:pPr>
      <w:bookmarkStart w:id="4" w:name="_Toc327554429"/>
      <w:bookmarkStart w:id="5" w:name="_Toc319340140"/>
      <w:r w:rsidRPr="00795700">
        <w:t xml:space="preserve">Documentos padronizados de </w:t>
      </w:r>
      <w:r w:rsidR="001872DD">
        <w:t>escopo</w:t>
      </w:r>
      <w:bookmarkEnd w:id="4"/>
    </w:p>
    <w:p w:rsidR="00B04D91" w:rsidRDefault="00B04D91" w:rsidP="00B04D91">
      <w:pPr>
        <w:rPr>
          <w:color w:val="000000" w:themeColor="text1"/>
        </w:rPr>
      </w:pPr>
      <w:bookmarkStart w:id="6" w:name="_GoBack"/>
      <w:bookmarkEnd w:id="6"/>
    </w:p>
    <w:p w:rsidR="00C079D6" w:rsidRPr="00B04D91" w:rsidRDefault="00B04D91" w:rsidP="00B04D91">
      <w:pPr>
        <w:rPr>
          <w:color w:val="000000" w:themeColor="text1"/>
        </w:rPr>
      </w:pPr>
      <w:r w:rsidRPr="00B04D91">
        <w:rPr>
          <w:color w:val="000000" w:themeColor="text1"/>
        </w:rPr>
        <w:t xml:space="preserve">Dado a </w:t>
      </w:r>
      <w:r>
        <w:rPr>
          <w:color w:val="000000" w:themeColor="text1"/>
        </w:rPr>
        <w:t xml:space="preserve">pouca </w:t>
      </w:r>
      <w:r w:rsidRPr="00B04D91">
        <w:rPr>
          <w:color w:val="000000" w:themeColor="text1"/>
        </w:rPr>
        <w:t>complexidade do projeto o Plano de Gerenciamento de E</w:t>
      </w:r>
      <w:r>
        <w:rPr>
          <w:color w:val="000000" w:themeColor="text1"/>
        </w:rPr>
        <w:t xml:space="preserve">scopo tratará de todos os processos do escopo do projeto de elaboração da </w:t>
      </w:r>
      <w:proofErr w:type="spellStart"/>
      <w:r>
        <w:rPr>
          <w:color w:val="000000" w:themeColor="text1"/>
        </w:rPr>
        <w:t>Landing</w:t>
      </w:r>
      <w:proofErr w:type="spellEnd"/>
      <w:r>
        <w:rPr>
          <w:color w:val="000000" w:themeColor="text1"/>
        </w:rPr>
        <w:t xml:space="preserve"> Page da Cantina do IFB.</w:t>
      </w:r>
    </w:p>
    <w:p w:rsidR="00DB403E" w:rsidRPr="00894132" w:rsidRDefault="00DB403E" w:rsidP="00DB403E"/>
    <w:p w:rsidR="00DB403E" w:rsidRDefault="00DB403E" w:rsidP="00DB403E">
      <w:pPr>
        <w:pStyle w:val="Ttulo2"/>
      </w:pPr>
      <w:bookmarkStart w:id="7" w:name="_Toc319340146"/>
      <w:bookmarkStart w:id="8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7"/>
      <w:bookmarkEnd w:id="8"/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Felipe</w:t>
            </w:r>
          </w:p>
        </w:tc>
        <w:tc>
          <w:tcPr>
            <w:tcW w:w="5796" w:type="dxa"/>
          </w:tcPr>
          <w:p w:rsidR="00DB403E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Diretor do projeto responsável pela condução dos levantamentos e condução do desenvolvimento</w:t>
            </w:r>
          </w:p>
        </w:tc>
      </w:tr>
      <w:tr w:rsidR="00DB403E" w:rsidTr="00F2388D">
        <w:tc>
          <w:tcPr>
            <w:tcW w:w="2952" w:type="dxa"/>
          </w:tcPr>
          <w:p w:rsidR="00DB403E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Leo</w:t>
            </w:r>
          </w:p>
        </w:tc>
        <w:tc>
          <w:tcPr>
            <w:tcW w:w="5796" w:type="dxa"/>
          </w:tcPr>
          <w:p w:rsidR="00DB403E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Preparação do contrato de venda</w:t>
            </w:r>
          </w:p>
        </w:tc>
      </w:tr>
      <w:tr w:rsidR="00DB403E" w:rsidTr="00F2388D">
        <w:tc>
          <w:tcPr>
            <w:tcW w:w="2952" w:type="dxa"/>
          </w:tcPr>
          <w:p w:rsidR="00DB403E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Douglas, João Paulo, Josué</w:t>
            </w:r>
          </w:p>
        </w:tc>
        <w:tc>
          <w:tcPr>
            <w:tcW w:w="5796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Desenvolvedores</w:t>
            </w:r>
          </w:p>
        </w:tc>
      </w:tr>
      <w:tr w:rsidR="00B04D91" w:rsidTr="00F2388D">
        <w:tc>
          <w:tcPr>
            <w:tcW w:w="2952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Isabela, Gabriel e Lucas</w:t>
            </w:r>
          </w:p>
        </w:tc>
        <w:tc>
          <w:tcPr>
            <w:tcW w:w="5796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Desenvolvimento de testes em produção</w:t>
            </w:r>
          </w:p>
        </w:tc>
      </w:tr>
      <w:tr w:rsidR="00B04D91" w:rsidTr="00F2388D">
        <w:tc>
          <w:tcPr>
            <w:tcW w:w="2952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Hugo</w:t>
            </w:r>
          </w:p>
        </w:tc>
        <w:tc>
          <w:tcPr>
            <w:tcW w:w="5796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Treinamento equipe</w:t>
            </w:r>
          </w:p>
        </w:tc>
      </w:tr>
      <w:tr w:rsidR="00B04D91" w:rsidTr="00F2388D">
        <w:tc>
          <w:tcPr>
            <w:tcW w:w="2952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Rodrigo e Isabela</w:t>
            </w:r>
          </w:p>
        </w:tc>
        <w:tc>
          <w:tcPr>
            <w:tcW w:w="5796" w:type="dxa"/>
          </w:tcPr>
          <w:p w:rsidR="00B04D91" w:rsidRDefault="00B04D91" w:rsidP="00F2388D">
            <w:pPr>
              <w:rPr>
                <w:rFonts w:cs="Arial"/>
              </w:rPr>
            </w:pPr>
            <w:r>
              <w:rPr>
                <w:rFonts w:cs="Arial"/>
              </w:rPr>
              <w:t>Hospedagem e contratação domínio</w:t>
            </w:r>
          </w:p>
        </w:tc>
      </w:tr>
    </w:tbl>
    <w:p w:rsidR="00DB403E" w:rsidRDefault="00DB403E" w:rsidP="00DB403E"/>
    <w:p w:rsidR="004F5F48" w:rsidRDefault="004F5F48" w:rsidP="0045550E"/>
    <w:p w:rsidR="00D14F70" w:rsidRPr="00AA3C95" w:rsidRDefault="00D14F70" w:rsidP="00D14F70">
      <w:pPr>
        <w:pStyle w:val="Ttulo2"/>
      </w:pPr>
      <w:bookmarkStart w:id="9" w:name="_Toc327554431"/>
      <w:r w:rsidRPr="00AA3C95">
        <w:t>Premissas</w:t>
      </w:r>
      <w:r>
        <w:t xml:space="preserve"> e Restrições</w:t>
      </w:r>
      <w:bookmarkEnd w:id="9"/>
    </w:p>
    <w:p w:rsidR="00D14F70" w:rsidRDefault="00D14F70" w:rsidP="00D14F70"/>
    <w:p w:rsidR="008743BE" w:rsidRDefault="00B04D91" w:rsidP="00D14F70">
      <w:r>
        <w:t xml:space="preserve">O projeto será desenvolvido em HTML, CSS e </w:t>
      </w:r>
      <w:proofErr w:type="spellStart"/>
      <w:r>
        <w:t>Javascript</w:t>
      </w:r>
      <w:proofErr w:type="spellEnd"/>
      <w:r>
        <w:t>. A principal restrição é o conhecimento homogêneo dessas tecnologias entre todos os integrantes do projeto.</w:t>
      </w:r>
    </w:p>
    <w:p w:rsidR="00B04D91" w:rsidRDefault="00B04D91" w:rsidP="00D14F70"/>
    <w:p w:rsidR="0057060E" w:rsidRPr="00AA21AD" w:rsidRDefault="0057060E" w:rsidP="0057060E">
      <w:pPr>
        <w:pStyle w:val="Ttulo2"/>
      </w:pPr>
      <w:bookmarkStart w:id="10" w:name="_Toc322452413"/>
      <w:bookmarkStart w:id="11" w:name="_Toc327554432"/>
      <w:r w:rsidRPr="00AA21AD">
        <w:t>Ferramentas</w:t>
      </w:r>
      <w:bookmarkEnd w:id="10"/>
      <w:bookmarkEnd w:id="11"/>
      <w:r w:rsidR="00A36F8F">
        <w:t xml:space="preserve"> de Escopo</w:t>
      </w:r>
    </w:p>
    <w:p w:rsidR="00A36F8F" w:rsidRPr="00593B39" w:rsidRDefault="00A36F8F" w:rsidP="00A36F8F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A36F8F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A36F8F" w:rsidRPr="00871510" w:rsidRDefault="00A36F8F" w:rsidP="000A4038">
            <w:pPr>
              <w:pStyle w:val="Comments"/>
            </w:pPr>
            <w:r w:rsidRPr="00871510">
              <w:t>Responsável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243D01" w:rsidRDefault="004F1079" w:rsidP="00B04D91">
            <w:pPr>
              <w:pStyle w:val="Comments"/>
            </w:pPr>
            <w:hyperlink r:id="rId8" w:history="1">
              <w:r w:rsidR="00B04D91" w:rsidRPr="00243D01">
                <w:rPr>
                  <w:rStyle w:val="Hyperlink"/>
                  <w:color w:val="000000" w:themeColor="text1"/>
                  <w:u w:val="none"/>
                </w:rPr>
                <w:t>Reuniões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B04D91" w:rsidP="00A36F8F">
            <w:pPr>
              <w:pStyle w:val="Comments"/>
            </w:pPr>
            <w:r>
              <w:t xml:space="preserve">Serão realizadas entre o gerente de projetos e o cliente. Entre o gerente de projetos e a equipe desenvolvimento e testes. Entre o gerente de vendas e o cliente. </w:t>
            </w:r>
          </w:p>
        </w:tc>
        <w:tc>
          <w:tcPr>
            <w:tcW w:w="2117" w:type="dxa"/>
            <w:shd w:val="clear" w:color="auto" w:fill="auto"/>
          </w:tcPr>
          <w:p w:rsidR="00A36F8F" w:rsidRDefault="00A36F8F" w:rsidP="000A4038">
            <w:pPr>
              <w:pStyle w:val="Comments"/>
            </w:pPr>
            <w:r>
              <w:t>Nos levantamentos iniciais</w:t>
            </w:r>
            <w:r w:rsidRPr="00871510">
              <w:t>.</w:t>
            </w:r>
            <w:r w:rsidR="00B04D91">
              <w:br/>
              <w:t>Levantamento de requisitos.</w:t>
            </w:r>
          </w:p>
          <w:p w:rsidR="00B04D91" w:rsidRDefault="00B04D91" w:rsidP="000A4038">
            <w:pPr>
              <w:pStyle w:val="Comments"/>
            </w:pPr>
            <w:r>
              <w:t xml:space="preserve">Diariamente durante </w:t>
            </w:r>
            <w:proofErr w:type="spellStart"/>
            <w:r>
              <w:t>SPRINTs</w:t>
            </w:r>
            <w:proofErr w:type="spellEnd"/>
            <w:r>
              <w:t xml:space="preserve"> semanais.</w:t>
            </w:r>
          </w:p>
          <w:p w:rsidR="00B04D91" w:rsidRPr="00871510" w:rsidRDefault="00B04D91" w:rsidP="000A4038">
            <w:pPr>
              <w:pStyle w:val="Comments"/>
            </w:pPr>
            <w:r>
              <w:t>Entregas ao fim de cada SPRINT.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 w:rsidRPr="00871510">
              <w:t>Gerente do Projeto</w:t>
            </w:r>
            <w:r w:rsidR="00B04D91">
              <w:t xml:space="preserve"> e Gerente de Vendas.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243D01" w:rsidRDefault="004F1079" w:rsidP="00A36F8F">
            <w:pPr>
              <w:pStyle w:val="Comments"/>
            </w:pPr>
            <w:hyperlink r:id="rId9" w:history="1">
              <w:r w:rsidR="00A36F8F" w:rsidRPr="00243D01">
                <w:rPr>
                  <w:rStyle w:val="Hyperlink"/>
                  <w:color w:val="000000" w:themeColor="text1"/>
                  <w:u w:val="none"/>
                </w:rPr>
                <w:t>Protótipo</w:t>
              </w:r>
            </w:hyperlink>
          </w:p>
        </w:tc>
        <w:tc>
          <w:tcPr>
            <w:tcW w:w="2930" w:type="dxa"/>
            <w:shd w:val="clear" w:color="auto" w:fill="auto"/>
          </w:tcPr>
          <w:p w:rsidR="00A36F8F" w:rsidRPr="00871510" w:rsidRDefault="00A36F8F" w:rsidP="00A36F8F">
            <w:pPr>
              <w:pStyle w:val="Comments"/>
            </w:pPr>
            <w:r>
              <w:t>Será feito um p</w:t>
            </w:r>
            <w:r w:rsidRPr="00A36F8F">
              <w:t xml:space="preserve">rotótipo para </w:t>
            </w:r>
            <w:r>
              <w:t>avaliação e crítica d</w:t>
            </w:r>
            <w:r w:rsidRPr="00A36F8F">
              <w:t>o cliente</w:t>
            </w:r>
            <w:r w:rsidR="00B04D91">
              <w:t xml:space="preserve"> para validação do design.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No início do projeto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A36F8F" w:rsidP="000A4038">
            <w:pPr>
              <w:pStyle w:val="Comments"/>
            </w:pPr>
            <w:r>
              <w:t>Gerente de Projeto</w:t>
            </w:r>
          </w:p>
        </w:tc>
      </w:tr>
      <w:tr w:rsidR="00A36F8F" w:rsidRPr="00871510" w:rsidTr="000A4038">
        <w:tc>
          <w:tcPr>
            <w:tcW w:w="1702" w:type="dxa"/>
            <w:shd w:val="clear" w:color="auto" w:fill="auto"/>
          </w:tcPr>
          <w:p w:rsidR="00A36F8F" w:rsidRPr="00871510" w:rsidRDefault="00243D01" w:rsidP="000A4038">
            <w:pPr>
              <w:pStyle w:val="Comments"/>
            </w:pPr>
            <w:r>
              <w:t>Pesquisa de opinião</w:t>
            </w:r>
          </w:p>
        </w:tc>
        <w:tc>
          <w:tcPr>
            <w:tcW w:w="2930" w:type="dxa"/>
            <w:shd w:val="clear" w:color="auto" w:fill="auto"/>
          </w:tcPr>
          <w:p w:rsidR="00A36F8F" w:rsidRPr="00871510" w:rsidRDefault="00243D01" w:rsidP="000A4038">
            <w:pPr>
              <w:pStyle w:val="Comments"/>
            </w:pPr>
            <w:r>
              <w:t xml:space="preserve">Será realizada uma pesquisa via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junto ao público-alvo</w:t>
            </w:r>
          </w:p>
        </w:tc>
        <w:tc>
          <w:tcPr>
            <w:tcW w:w="2117" w:type="dxa"/>
            <w:shd w:val="clear" w:color="auto" w:fill="auto"/>
          </w:tcPr>
          <w:p w:rsidR="00A36F8F" w:rsidRPr="00871510" w:rsidRDefault="00243D01" w:rsidP="000A4038">
            <w:pPr>
              <w:pStyle w:val="Comments"/>
            </w:pPr>
            <w:r>
              <w:t>No fim do projeto</w:t>
            </w:r>
          </w:p>
        </w:tc>
        <w:tc>
          <w:tcPr>
            <w:tcW w:w="1971" w:type="dxa"/>
            <w:shd w:val="clear" w:color="auto" w:fill="auto"/>
          </w:tcPr>
          <w:p w:rsidR="00A36F8F" w:rsidRPr="00871510" w:rsidRDefault="00243D01" w:rsidP="000A4038">
            <w:pPr>
              <w:pStyle w:val="Comments"/>
            </w:pPr>
            <w:r>
              <w:t>Gerente Institucional</w:t>
            </w:r>
          </w:p>
        </w:tc>
      </w:tr>
      <w:bookmarkEnd w:id="5"/>
    </w:tbl>
    <w:p w:rsidR="00EF4970" w:rsidRDefault="00EF4970" w:rsidP="003D377B"/>
    <w:p w:rsidR="00105FFE" w:rsidRPr="00894132" w:rsidRDefault="00BA04A8" w:rsidP="00105FFE">
      <w:pPr>
        <w:pStyle w:val="Ttulo1"/>
      </w:pPr>
      <w:bookmarkStart w:id="12" w:name="_Toc327554433"/>
      <w:r>
        <w:t>Coletar os requisitos</w:t>
      </w:r>
      <w:bookmarkEnd w:id="12"/>
    </w:p>
    <w:p w:rsidR="00243D01" w:rsidRDefault="00243D01" w:rsidP="00E077FA">
      <w:pPr>
        <w:rPr>
          <w:bCs/>
        </w:rPr>
      </w:pPr>
    </w:p>
    <w:p w:rsidR="00243D01" w:rsidRPr="00243D01" w:rsidRDefault="00243D01" w:rsidP="00243D01">
      <w:pPr>
        <w:pStyle w:val="PargrafodaLista"/>
        <w:numPr>
          <w:ilvl w:val="0"/>
          <w:numId w:val="9"/>
        </w:numPr>
        <w:rPr>
          <w:bCs/>
        </w:rPr>
      </w:pPr>
      <w:r w:rsidRPr="00243D01">
        <w:rPr>
          <w:bCs/>
        </w:rPr>
        <w:t>Requisitos:</w:t>
      </w:r>
    </w:p>
    <w:p w:rsid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proofErr w:type="spellStart"/>
      <w:r w:rsidRPr="00243D01">
        <w:rPr>
          <w:bCs/>
        </w:rPr>
        <w:t>Landing</w:t>
      </w:r>
      <w:proofErr w:type="spellEnd"/>
      <w:r w:rsidRPr="00243D01">
        <w:rPr>
          <w:bCs/>
        </w:rPr>
        <w:t xml:space="preserve"> Page contendo as seguintes áreas: </w:t>
      </w:r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>Barra de navegação, com efeitos de movimento sobre botões;</w:t>
      </w:r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 xml:space="preserve">Banner, com efeito </w:t>
      </w:r>
      <w:proofErr w:type="spellStart"/>
      <w:r w:rsidRPr="00243D01">
        <w:rPr>
          <w:bCs/>
        </w:rPr>
        <w:t>paralax;</w:t>
      </w:r>
      <w:proofErr w:type="spellEnd"/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>Seção de cardápio, com infográfico;</w:t>
      </w:r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 xml:space="preserve">Seção com apresentação do processo de produção dos alimentos, </w:t>
      </w:r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>Seção com apresentação da limpeza e funcionários,</w:t>
      </w:r>
    </w:p>
    <w:p w:rsidR="00243D01" w:rsidRDefault="00243D01" w:rsidP="00243D01">
      <w:pPr>
        <w:pStyle w:val="PargrafodaLista"/>
        <w:numPr>
          <w:ilvl w:val="1"/>
          <w:numId w:val="11"/>
        </w:numPr>
        <w:rPr>
          <w:bCs/>
        </w:rPr>
      </w:pPr>
      <w:r w:rsidRPr="00243D01">
        <w:rPr>
          <w:bCs/>
        </w:rPr>
        <w:t>Seção com horários de funcionamento e redes sociais</w:t>
      </w:r>
    </w:p>
    <w:p w:rsid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r w:rsidRPr="00243D01">
        <w:rPr>
          <w:bCs/>
        </w:rPr>
        <w:t>Paleta de cores: vermelho, verde e branco.</w:t>
      </w:r>
    </w:p>
    <w:p w:rsid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r w:rsidRPr="00243D01">
        <w:rPr>
          <w:bCs/>
        </w:rPr>
        <w:t>Compatibilidade com dispositivos móveis.</w:t>
      </w:r>
    </w:p>
    <w:p w:rsid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r w:rsidRPr="00243D01">
        <w:rPr>
          <w:bCs/>
        </w:rPr>
        <w:t>Vídeos de alta resolução disponibilizado pela Cantina do IFB.</w:t>
      </w:r>
    </w:p>
    <w:p w:rsid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r w:rsidRPr="00243D01">
        <w:rPr>
          <w:bCs/>
        </w:rPr>
        <w:t>Público-alvo são os discentes, docentes e funcionários do IFB.</w:t>
      </w:r>
    </w:p>
    <w:p w:rsidR="00243D01" w:rsidRPr="00243D01" w:rsidRDefault="00243D01" w:rsidP="00243D01">
      <w:pPr>
        <w:pStyle w:val="PargrafodaLista"/>
        <w:numPr>
          <w:ilvl w:val="0"/>
          <w:numId w:val="11"/>
        </w:numPr>
        <w:rPr>
          <w:bCs/>
        </w:rPr>
      </w:pPr>
      <w:r w:rsidRPr="00243D01">
        <w:rPr>
          <w:bCs/>
        </w:rPr>
        <w:t>Linguagem norma padrão da língua português e inglês.</w:t>
      </w:r>
    </w:p>
    <w:p w:rsidR="00105FFE" w:rsidRPr="00894132" w:rsidRDefault="00105FFE" w:rsidP="00105FFE">
      <w:pPr>
        <w:rPr>
          <w:bCs/>
        </w:rPr>
      </w:pPr>
    </w:p>
    <w:p w:rsidR="00105FFE" w:rsidRDefault="00BA04A8" w:rsidP="00105FFE">
      <w:pPr>
        <w:pStyle w:val="Ttulo1"/>
      </w:pPr>
      <w:bookmarkStart w:id="13" w:name="_Toc327554434"/>
      <w:r>
        <w:t>Definir o escopo</w:t>
      </w:r>
      <w:bookmarkEnd w:id="13"/>
    </w:p>
    <w:p w:rsidR="00243D01" w:rsidRPr="00243D01" w:rsidRDefault="00243D01" w:rsidP="00243D01"/>
    <w:p w:rsidR="00243D01" w:rsidRPr="00CE3A13" w:rsidRDefault="00243D01" w:rsidP="00243D01">
      <w:pPr>
        <w:pStyle w:val="PargrafodaLista"/>
        <w:numPr>
          <w:ilvl w:val="0"/>
          <w:numId w:val="7"/>
        </w:numPr>
        <w:rPr>
          <w:bCs/>
        </w:rPr>
      </w:pPr>
      <w:r w:rsidRPr="00CE3A13">
        <w:rPr>
          <w:bCs/>
        </w:rPr>
        <w:t>Escopo do projeto:</w:t>
      </w:r>
    </w:p>
    <w:p w:rsidR="00243D01" w:rsidRDefault="00243D01" w:rsidP="00243D01">
      <w:pPr>
        <w:pStyle w:val="PargrafodaLista"/>
        <w:numPr>
          <w:ilvl w:val="0"/>
          <w:numId w:val="8"/>
        </w:numPr>
      </w:pPr>
      <w:r>
        <w:t>Realização de reuniões para validação das entregas;</w:t>
      </w:r>
    </w:p>
    <w:p w:rsidR="00243D01" w:rsidRDefault="00243D01" w:rsidP="00243D01">
      <w:pPr>
        <w:pStyle w:val="PargrafodaLista"/>
        <w:numPr>
          <w:ilvl w:val="0"/>
          <w:numId w:val="8"/>
        </w:numPr>
      </w:pPr>
      <w:r>
        <w:t xml:space="preserve">Hospedagem da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conforme requisitos elencados, com </w:t>
      </w:r>
      <w:proofErr w:type="gramStart"/>
      <w:r>
        <w:t>domínio .</w:t>
      </w:r>
      <w:proofErr w:type="gramEnd"/>
      <w:r>
        <w:t>com.br;</w:t>
      </w:r>
    </w:p>
    <w:p w:rsidR="00243D01" w:rsidRDefault="00243D01" w:rsidP="00243D01">
      <w:pPr>
        <w:pStyle w:val="PargrafodaLista"/>
        <w:numPr>
          <w:ilvl w:val="0"/>
          <w:numId w:val="8"/>
        </w:numPr>
      </w:pPr>
      <w:r>
        <w:t>Contratação e treinamento da equipe.</w:t>
      </w:r>
    </w:p>
    <w:p w:rsidR="00243D01" w:rsidRDefault="00243D01" w:rsidP="00243D01">
      <w:pPr>
        <w:pStyle w:val="PargrafodaLista"/>
        <w:numPr>
          <w:ilvl w:val="0"/>
          <w:numId w:val="8"/>
        </w:numPr>
      </w:pPr>
      <w:r>
        <w:t>Realização de testes da página em produção.</w:t>
      </w:r>
    </w:p>
    <w:p w:rsidR="00243D01" w:rsidRPr="00894132" w:rsidRDefault="00243D01" w:rsidP="00243D01">
      <w:pPr>
        <w:pStyle w:val="PargrafodaLista"/>
        <w:numPr>
          <w:ilvl w:val="0"/>
          <w:numId w:val="8"/>
        </w:numPr>
      </w:pPr>
      <w:r>
        <w:t xml:space="preserve">Condução de pesquisa de opinião junto </w:t>
      </w:r>
      <w:r>
        <w:t>ao público</w:t>
      </w:r>
      <w:r>
        <w:t>-alvo</w:t>
      </w:r>
    </w:p>
    <w:p w:rsidR="00105FFE" w:rsidRDefault="00105FFE" w:rsidP="00105FFE"/>
    <w:p w:rsidR="00105FFE" w:rsidRPr="00894132" w:rsidRDefault="00BA04A8" w:rsidP="00105FFE">
      <w:pPr>
        <w:pStyle w:val="Ttulo1"/>
      </w:pPr>
      <w:bookmarkStart w:id="14" w:name="_Toc327554435"/>
      <w:r w:rsidRPr="00611B51">
        <w:lastRenderedPageBreak/>
        <w:t>Criar a EAP</w:t>
      </w:r>
      <w:bookmarkEnd w:id="14"/>
    </w:p>
    <w:p w:rsidR="008843C9" w:rsidRDefault="008843C9" w:rsidP="003D377B"/>
    <w:p w:rsidR="00105FFE" w:rsidRDefault="00243D01" w:rsidP="003D377B">
      <w:r>
        <w:rPr>
          <w:noProof/>
          <w:lang w:eastAsia="pt-BR"/>
        </w:rPr>
        <w:drawing>
          <wp:inline distT="0" distB="0" distL="0" distR="0" wp14:anchorId="4A06F481" wp14:editId="07DECC56">
            <wp:extent cx="5486400" cy="3200400"/>
            <wp:effectExtent l="0" t="3810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37B8F" w:rsidRDefault="00562EF7" w:rsidP="00437B8F">
      <w:pPr>
        <w:pStyle w:val="Ttulo1"/>
      </w:pPr>
      <w:bookmarkStart w:id="15" w:name="_Toc327554436"/>
      <w:r>
        <w:t xml:space="preserve">Validar </w:t>
      </w:r>
      <w:r w:rsidR="00437B8F">
        <w:t>o escopo</w:t>
      </w:r>
      <w:bookmarkEnd w:id="15"/>
    </w:p>
    <w:p w:rsidR="00437B8F" w:rsidRDefault="00437B8F" w:rsidP="00437B8F"/>
    <w:p w:rsidR="00243D01" w:rsidRPr="00D37D08" w:rsidRDefault="00243D01" w:rsidP="00243D01">
      <w:pPr>
        <w:pStyle w:val="PargrafodaLista"/>
        <w:numPr>
          <w:ilvl w:val="0"/>
          <w:numId w:val="9"/>
        </w:numPr>
        <w:rPr>
          <w:rStyle w:val="Hyperlink"/>
          <w:color w:val="000000" w:themeColor="text1"/>
        </w:rPr>
      </w:pPr>
      <w:r w:rsidRPr="00D37D08">
        <w:rPr>
          <w:rStyle w:val="Hyperlink"/>
          <w:color w:val="000000" w:themeColor="text1"/>
          <w:u w:val="none"/>
        </w:rPr>
        <w:t xml:space="preserve">Reuniões </w:t>
      </w:r>
      <w:r>
        <w:rPr>
          <w:rStyle w:val="Hyperlink"/>
          <w:color w:val="000000" w:themeColor="text1"/>
          <w:u w:val="none"/>
        </w:rPr>
        <w:t>de entrega ao término do SPRINT.</w:t>
      </w:r>
    </w:p>
    <w:p w:rsidR="00243D01" w:rsidRDefault="00243D01" w:rsidP="00437B8F"/>
    <w:p w:rsidR="00437B8F" w:rsidRDefault="00437B8F" w:rsidP="00437B8F"/>
    <w:p w:rsidR="00437B8F" w:rsidRDefault="00437B8F" w:rsidP="00437B8F">
      <w:pPr>
        <w:pStyle w:val="Ttulo1"/>
      </w:pPr>
      <w:bookmarkStart w:id="16" w:name="_Toc327554437"/>
      <w:r>
        <w:t>Controlar o escopo</w:t>
      </w:r>
      <w:bookmarkEnd w:id="16"/>
    </w:p>
    <w:p w:rsidR="008843C9" w:rsidRDefault="008843C9" w:rsidP="003D377B"/>
    <w:p w:rsidR="00243D01" w:rsidRPr="00D37D08" w:rsidRDefault="00243D01" w:rsidP="00243D01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Acompanhamento do Backlog do SCRUM.</w:t>
      </w:r>
    </w:p>
    <w:p w:rsidR="008843C9" w:rsidRDefault="008843C9" w:rsidP="003D377B"/>
    <w:p w:rsidR="008843C9" w:rsidRDefault="008843C9" w:rsidP="009263D4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243D01" w:rsidP="004E1C7A">
            <w:pPr>
              <w:pStyle w:val="Tabela"/>
            </w:pPr>
            <w:r>
              <w:t>Cantina do IFB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8843C9"/>
    <w:p w:rsidR="008843C9" w:rsidRDefault="008843C9" w:rsidP="003D377B"/>
    <w:sectPr w:rsidR="008843C9" w:rsidSect="009263D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079" w:rsidRDefault="004F1079" w:rsidP="005E1593">
      <w:r>
        <w:separator/>
      </w:r>
    </w:p>
  </w:endnote>
  <w:endnote w:type="continuationSeparator" w:id="0">
    <w:p w:rsidR="004F1079" w:rsidRDefault="004F107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52"/>
      <w:gridCol w:w="5302"/>
    </w:tblGrid>
    <w:tr w:rsidR="00DB4077" w:rsidRPr="006419CA" w:rsidTr="00660EA3">
      <w:trPr>
        <w:jc w:val="center"/>
      </w:trPr>
      <w:tc>
        <w:tcPr>
          <w:tcW w:w="3952" w:type="dxa"/>
          <w:vAlign w:val="center"/>
        </w:tcPr>
        <w:p w:rsidR="00DB4077" w:rsidRPr="006419CA" w:rsidRDefault="00B013C7" w:rsidP="00B013C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de Escopo da Cantina do IFB</w:t>
          </w:r>
          <w:r w:rsidRPr="006419CA">
            <w:rPr>
              <w:color w:val="244061" w:themeColor="accent1" w:themeShade="80"/>
            </w:rPr>
            <w:t xml:space="preserve"> </w:t>
          </w:r>
        </w:p>
      </w:tc>
      <w:tc>
        <w:tcPr>
          <w:tcW w:w="5302" w:type="dxa"/>
          <w:vAlign w:val="center"/>
        </w:tcPr>
        <w:p w:rsidR="00DB4077" w:rsidRPr="006419CA" w:rsidRDefault="00DB4077" w:rsidP="00660EA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013C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013C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079" w:rsidRDefault="004F1079" w:rsidP="005E1593">
      <w:r>
        <w:separator/>
      </w:r>
    </w:p>
  </w:footnote>
  <w:footnote w:type="continuationSeparator" w:id="0">
    <w:p w:rsidR="004F1079" w:rsidRDefault="004F107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60EA3" w:rsidRPr="00AD691F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660EA3" w:rsidP="005E1593">
          <w:pPr>
            <w:pStyle w:val="Cabealho"/>
            <w:rPr>
              <w:sz w:val="22"/>
            </w:rPr>
          </w:pPr>
          <w:r w:rsidRPr="00D40960">
            <w:fldChar w:fldCharType="begin"/>
          </w:r>
          <w:r w:rsidRPr="00D40960">
            <w:rPr>
              <w:sz w:val="22"/>
            </w:rPr>
            <w:instrText xml:space="preserve"> TITLE   \* MERGEFORMAT </w:instrText>
          </w:r>
          <w:r w:rsidRPr="00D40960">
            <w:fldChar w:fldCharType="separate"/>
          </w:r>
          <w:r w:rsidRPr="00D40960">
            <w:rPr>
              <w:sz w:val="22"/>
            </w:rPr>
            <w:t>Plano de gerenciamento do escopo</w:t>
          </w:r>
          <w:r w:rsidRPr="00D4096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60EA3" w:rsidRPr="00AD691F" w:rsidRDefault="00D40960" w:rsidP="00663D6F">
          <w:pPr>
            <w:pStyle w:val="Comments"/>
          </w:pPr>
          <w:r>
            <w:rPr>
              <w:noProof/>
            </w:rPr>
            <w:drawing>
              <wp:inline distT="0" distB="0" distL="0" distR="0" wp14:anchorId="6955E5DF" wp14:editId="1F609C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60EA3" w:rsidRPr="00A10908" w:rsidTr="00660EA3">
      <w:trPr>
        <w:trHeight w:val="567"/>
        <w:jc w:val="center"/>
      </w:trPr>
      <w:tc>
        <w:tcPr>
          <w:tcW w:w="6492" w:type="dxa"/>
          <w:vAlign w:val="center"/>
        </w:tcPr>
        <w:p w:rsidR="00660EA3" w:rsidRPr="00D40960" w:rsidRDefault="00567D0B" w:rsidP="004E1C7A">
          <w:pPr>
            <w:pStyle w:val="Cabealho"/>
            <w:rPr>
              <w:sz w:val="22"/>
            </w:rPr>
          </w:pPr>
          <w:proofErr w:type="spellStart"/>
          <w:r>
            <w:t>Landing</w:t>
          </w:r>
          <w:proofErr w:type="spellEnd"/>
          <w:r>
            <w:t xml:space="preserve"> </w:t>
          </w:r>
          <w:proofErr w:type="spellStart"/>
          <w:r>
            <w:t>page</w:t>
          </w:r>
          <w:proofErr w:type="spellEnd"/>
          <w:r>
            <w:t xml:space="preserve"> (Site Institucional) da Cantina do IFB</w:t>
          </w:r>
        </w:p>
      </w:tc>
      <w:tc>
        <w:tcPr>
          <w:tcW w:w="1956" w:type="dxa"/>
          <w:vMerge/>
          <w:vAlign w:val="center"/>
        </w:tcPr>
        <w:p w:rsidR="00660EA3" w:rsidRPr="00A10908" w:rsidRDefault="00660EA3" w:rsidP="004E1C7A">
          <w:pPr>
            <w:pStyle w:val="Cabealho"/>
            <w:rPr>
              <w:b/>
            </w:rPr>
          </w:pPr>
        </w:p>
      </w:tc>
    </w:tr>
  </w:tbl>
  <w:p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2C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4680D"/>
    <w:multiLevelType w:val="hybridMultilevel"/>
    <w:tmpl w:val="308843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A8181C"/>
    <w:multiLevelType w:val="hybridMultilevel"/>
    <w:tmpl w:val="50CE60C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223C4A"/>
    <w:multiLevelType w:val="hybridMultilevel"/>
    <w:tmpl w:val="4FA4B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09EE"/>
    <w:multiLevelType w:val="hybridMultilevel"/>
    <w:tmpl w:val="4B821A6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083836"/>
    <w:multiLevelType w:val="hybridMultilevel"/>
    <w:tmpl w:val="C87E3D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1A6157"/>
    <w:multiLevelType w:val="hybridMultilevel"/>
    <w:tmpl w:val="8042E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F5D6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487928"/>
    <w:multiLevelType w:val="hybridMultilevel"/>
    <w:tmpl w:val="A71666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712B9B"/>
    <w:multiLevelType w:val="hybridMultilevel"/>
    <w:tmpl w:val="230A7F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EC92C9A"/>
    <w:multiLevelType w:val="hybridMultilevel"/>
    <w:tmpl w:val="B1D487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23C66"/>
    <w:rsid w:val="00074615"/>
    <w:rsid w:val="000A30C1"/>
    <w:rsid w:val="000E2853"/>
    <w:rsid w:val="000E7D97"/>
    <w:rsid w:val="00100872"/>
    <w:rsid w:val="00105FFE"/>
    <w:rsid w:val="00140430"/>
    <w:rsid w:val="00143A0B"/>
    <w:rsid w:val="00182619"/>
    <w:rsid w:val="001872DD"/>
    <w:rsid w:val="001C225E"/>
    <w:rsid w:val="001D497F"/>
    <w:rsid w:val="001F3D30"/>
    <w:rsid w:val="001F7427"/>
    <w:rsid w:val="00212D1C"/>
    <w:rsid w:val="002139A9"/>
    <w:rsid w:val="0021417D"/>
    <w:rsid w:val="00241126"/>
    <w:rsid w:val="00243D01"/>
    <w:rsid w:val="00274187"/>
    <w:rsid w:val="0029354A"/>
    <w:rsid w:val="003023E6"/>
    <w:rsid w:val="00331443"/>
    <w:rsid w:val="00341B09"/>
    <w:rsid w:val="0034544C"/>
    <w:rsid w:val="00354E2D"/>
    <w:rsid w:val="003A5A6C"/>
    <w:rsid w:val="003D377B"/>
    <w:rsid w:val="004021ED"/>
    <w:rsid w:val="0042609D"/>
    <w:rsid w:val="00435755"/>
    <w:rsid w:val="00437B8F"/>
    <w:rsid w:val="0045550E"/>
    <w:rsid w:val="00463035"/>
    <w:rsid w:val="00474D4B"/>
    <w:rsid w:val="004A3CE9"/>
    <w:rsid w:val="004B2855"/>
    <w:rsid w:val="004B60F1"/>
    <w:rsid w:val="004B65C5"/>
    <w:rsid w:val="004B6612"/>
    <w:rsid w:val="004C473B"/>
    <w:rsid w:val="004E1C7A"/>
    <w:rsid w:val="004F1047"/>
    <w:rsid w:val="004F1079"/>
    <w:rsid w:val="004F5F48"/>
    <w:rsid w:val="00502E1C"/>
    <w:rsid w:val="005165BF"/>
    <w:rsid w:val="00531136"/>
    <w:rsid w:val="00547E48"/>
    <w:rsid w:val="005546E1"/>
    <w:rsid w:val="0055540E"/>
    <w:rsid w:val="00562EF7"/>
    <w:rsid w:val="00567D0B"/>
    <w:rsid w:val="0057060E"/>
    <w:rsid w:val="005758CD"/>
    <w:rsid w:val="005A7CCD"/>
    <w:rsid w:val="005B012D"/>
    <w:rsid w:val="005D52A9"/>
    <w:rsid w:val="005E1593"/>
    <w:rsid w:val="005F487B"/>
    <w:rsid w:val="00603ACD"/>
    <w:rsid w:val="00611B51"/>
    <w:rsid w:val="006419CA"/>
    <w:rsid w:val="00660EA3"/>
    <w:rsid w:val="00661ACD"/>
    <w:rsid w:val="00663704"/>
    <w:rsid w:val="00663D6F"/>
    <w:rsid w:val="00672E9D"/>
    <w:rsid w:val="00683C1A"/>
    <w:rsid w:val="00696FF8"/>
    <w:rsid w:val="006A233C"/>
    <w:rsid w:val="006E2260"/>
    <w:rsid w:val="006E7B67"/>
    <w:rsid w:val="00701D0E"/>
    <w:rsid w:val="00720E96"/>
    <w:rsid w:val="00732377"/>
    <w:rsid w:val="00732E73"/>
    <w:rsid w:val="00743E89"/>
    <w:rsid w:val="00767313"/>
    <w:rsid w:val="00795700"/>
    <w:rsid w:val="007A054B"/>
    <w:rsid w:val="007A677E"/>
    <w:rsid w:val="007C308C"/>
    <w:rsid w:val="007C3F56"/>
    <w:rsid w:val="007C70EF"/>
    <w:rsid w:val="007F699A"/>
    <w:rsid w:val="00824B73"/>
    <w:rsid w:val="00841A47"/>
    <w:rsid w:val="00842903"/>
    <w:rsid w:val="00871E89"/>
    <w:rsid w:val="008743BE"/>
    <w:rsid w:val="008843C9"/>
    <w:rsid w:val="0089544A"/>
    <w:rsid w:val="008B7ABE"/>
    <w:rsid w:val="008C3D31"/>
    <w:rsid w:val="008D511B"/>
    <w:rsid w:val="009263D4"/>
    <w:rsid w:val="00953B74"/>
    <w:rsid w:val="00960D5C"/>
    <w:rsid w:val="00980543"/>
    <w:rsid w:val="00983BDA"/>
    <w:rsid w:val="00990EA0"/>
    <w:rsid w:val="009963A1"/>
    <w:rsid w:val="009B2712"/>
    <w:rsid w:val="00A36F8F"/>
    <w:rsid w:val="00A6523D"/>
    <w:rsid w:val="00A7507E"/>
    <w:rsid w:val="00AE1992"/>
    <w:rsid w:val="00AE258F"/>
    <w:rsid w:val="00AF1054"/>
    <w:rsid w:val="00AF15FC"/>
    <w:rsid w:val="00AF7844"/>
    <w:rsid w:val="00B013C7"/>
    <w:rsid w:val="00B04D91"/>
    <w:rsid w:val="00B53AA7"/>
    <w:rsid w:val="00B83078"/>
    <w:rsid w:val="00BA04A8"/>
    <w:rsid w:val="00BF4173"/>
    <w:rsid w:val="00C079D6"/>
    <w:rsid w:val="00C52528"/>
    <w:rsid w:val="00C712B6"/>
    <w:rsid w:val="00C76277"/>
    <w:rsid w:val="00CA71BC"/>
    <w:rsid w:val="00CC1596"/>
    <w:rsid w:val="00CE081F"/>
    <w:rsid w:val="00CE2B3B"/>
    <w:rsid w:val="00CE3A13"/>
    <w:rsid w:val="00D0210C"/>
    <w:rsid w:val="00D14F70"/>
    <w:rsid w:val="00D150F6"/>
    <w:rsid w:val="00D23C14"/>
    <w:rsid w:val="00D37957"/>
    <w:rsid w:val="00D37D08"/>
    <w:rsid w:val="00D401EE"/>
    <w:rsid w:val="00D40960"/>
    <w:rsid w:val="00D50476"/>
    <w:rsid w:val="00DB403E"/>
    <w:rsid w:val="00DB4077"/>
    <w:rsid w:val="00DC2F8C"/>
    <w:rsid w:val="00DD0AC8"/>
    <w:rsid w:val="00DE24E1"/>
    <w:rsid w:val="00E077FA"/>
    <w:rsid w:val="00E271E2"/>
    <w:rsid w:val="00E34C15"/>
    <w:rsid w:val="00E94268"/>
    <w:rsid w:val="00EC5551"/>
    <w:rsid w:val="00EE5D91"/>
    <w:rsid w:val="00EF4970"/>
    <w:rsid w:val="00F078B7"/>
    <w:rsid w:val="00F210E2"/>
    <w:rsid w:val="00F2388D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74AF29-4DCB-451A-B346-4E1CF55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96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63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63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63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63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63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63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60EA3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D40960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D40960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409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40960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D6F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63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63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63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63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63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63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567D0B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C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grupos-de-discussao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rototipos" TargetMode="Externa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F1A53-D929-435D-992F-3D4862BCE59C}" type="doc">
      <dgm:prSet loTypeId="urn:microsoft.com/office/officeart/2009/3/layout/BlockDescending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0BBFC19-81D0-4CA7-9833-35746B49A9F2}">
      <dgm:prSet phldrT="[Texto]"/>
      <dgm:spPr/>
      <dgm:t>
        <a:bodyPr/>
        <a:lstStyle/>
        <a:p>
          <a:r>
            <a:rPr lang="pt-BR"/>
            <a:t>Criação requistiso por tópicos</a:t>
          </a:r>
        </a:p>
      </dgm:t>
    </dgm:pt>
    <dgm:pt modelId="{F690163F-D291-426D-99E4-8DFFCE3A9A6B}" type="parTrans" cxnId="{772B1603-8F37-42B5-850E-7B7442BCACD0}">
      <dgm:prSet/>
      <dgm:spPr/>
      <dgm:t>
        <a:bodyPr/>
        <a:lstStyle/>
        <a:p>
          <a:endParaRPr lang="pt-BR"/>
        </a:p>
      </dgm:t>
    </dgm:pt>
    <dgm:pt modelId="{F210910F-D351-4113-8531-7B5ED57A2831}" type="sibTrans" cxnId="{772B1603-8F37-42B5-850E-7B7442BCACD0}">
      <dgm:prSet/>
      <dgm:spPr/>
      <dgm:t>
        <a:bodyPr/>
        <a:lstStyle/>
        <a:p>
          <a:endParaRPr lang="pt-BR"/>
        </a:p>
      </dgm:t>
    </dgm:pt>
    <dgm:pt modelId="{A006DB4B-4335-4D28-98E4-D9E05D4C2406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F777F0F2-22B2-4945-BF5C-156792E4C8A4}" type="parTrans" cxnId="{1C4661B5-8003-41ED-9F61-CF01F551B40A}">
      <dgm:prSet/>
      <dgm:spPr/>
      <dgm:t>
        <a:bodyPr/>
        <a:lstStyle/>
        <a:p>
          <a:endParaRPr lang="pt-BR"/>
        </a:p>
      </dgm:t>
    </dgm:pt>
    <dgm:pt modelId="{F03F5070-009B-4B06-B05A-E98830DB4014}" type="sibTrans" cxnId="{1C4661B5-8003-41ED-9F61-CF01F551B40A}">
      <dgm:prSet/>
      <dgm:spPr/>
      <dgm:t>
        <a:bodyPr/>
        <a:lstStyle/>
        <a:p>
          <a:endParaRPr lang="pt-BR"/>
        </a:p>
      </dgm:t>
    </dgm:pt>
    <dgm:pt modelId="{188B7ADA-A64B-4D70-8801-678E63EECB42}">
      <dgm:prSet phldrT="[Texto]"/>
      <dgm:spPr/>
      <dgm:t>
        <a:bodyPr/>
        <a:lstStyle/>
        <a:p>
          <a:r>
            <a:rPr lang="pt-BR"/>
            <a:t>Preparação de mockup no figma</a:t>
          </a:r>
        </a:p>
      </dgm:t>
    </dgm:pt>
    <dgm:pt modelId="{10034839-982C-454A-A27B-164A5A863292}" type="parTrans" cxnId="{CA4A4E55-C91A-4B0C-A1BA-1DBD132A93E5}">
      <dgm:prSet/>
      <dgm:spPr/>
      <dgm:t>
        <a:bodyPr/>
        <a:lstStyle/>
        <a:p>
          <a:endParaRPr lang="pt-BR"/>
        </a:p>
      </dgm:t>
    </dgm:pt>
    <dgm:pt modelId="{A1E79301-A9B1-4306-AB11-47C664B3D0AE}" type="sibTrans" cxnId="{CA4A4E55-C91A-4B0C-A1BA-1DBD132A93E5}">
      <dgm:prSet/>
      <dgm:spPr/>
      <dgm:t>
        <a:bodyPr/>
        <a:lstStyle/>
        <a:p>
          <a:endParaRPr lang="pt-BR"/>
        </a:p>
      </dgm:t>
    </dgm:pt>
    <dgm:pt modelId="{1F0745A0-DE8E-4F8F-8E93-0132424E8234}">
      <dgm:prSet phldrT="[Texto]"/>
      <dgm:spPr/>
      <dgm:t>
        <a:bodyPr/>
        <a:lstStyle/>
        <a:p>
          <a:r>
            <a:rPr lang="pt-BR"/>
            <a:t>Validação do design</a:t>
          </a:r>
        </a:p>
      </dgm:t>
    </dgm:pt>
    <dgm:pt modelId="{BA27E136-960D-40BF-B848-DA23ED1A384F}" type="parTrans" cxnId="{C97E5174-3E16-41F6-A0E4-8C807686AA44}">
      <dgm:prSet/>
      <dgm:spPr/>
      <dgm:t>
        <a:bodyPr/>
        <a:lstStyle/>
        <a:p>
          <a:endParaRPr lang="pt-BR"/>
        </a:p>
      </dgm:t>
    </dgm:pt>
    <dgm:pt modelId="{A25622E7-8E7F-4A1D-8D32-F39E29F13D35}" type="sibTrans" cxnId="{C97E5174-3E16-41F6-A0E4-8C807686AA44}">
      <dgm:prSet/>
      <dgm:spPr/>
      <dgm:t>
        <a:bodyPr/>
        <a:lstStyle/>
        <a:p>
          <a:endParaRPr lang="pt-BR"/>
        </a:p>
      </dgm:t>
    </dgm:pt>
    <dgm:pt modelId="{309088BA-385C-47A2-90E7-C1BD14D54009}">
      <dgm:prSet phldrT="[Texto]"/>
      <dgm:spPr/>
      <dgm:t>
        <a:bodyPr/>
        <a:lstStyle/>
        <a:p>
          <a:r>
            <a:rPr lang="pt-BR"/>
            <a:t>Entrega</a:t>
          </a:r>
        </a:p>
      </dgm:t>
    </dgm:pt>
    <dgm:pt modelId="{9032288C-FC92-4479-B4AB-308C0D03D434}" type="parTrans" cxnId="{78431E98-3B41-40BD-B8F8-417C90D94C36}">
      <dgm:prSet/>
      <dgm:spPr/>
      <dgm:t>
        <a:bodyPr/>
        <a:lstStyle/>
        <a:p>
          <a:endParaRPr lang="pt-BR"/>
        </a:p>
      </dgm:t>
    </dgm:pt>
    <dgm:pt modelId="{4B3D1988-4D6C-4511-8A7F-80689A18EAE9}" type="sibTrans" cxnId="{78431E98-3B41-40BD-B8F8-417C90D94C36}">
      <dgm:prSet/>
      <dgm:spPr/>
      <dgm:t>
        <a:bodyPr/>
        <a:lstStyle/>
        <a:p>
          <a:endParaRPr lang="pt-BR"/>
        </a:p>
      </dgm:t>
    </dgm:pt>
    <dgm:pt modelId="{BAB03933-27EE-4158-A1B3-0CF00C07F248}">
      <dgm:prSet phldrT="[Texto]"/>
      <dgm:spPr/>
      <dgm:t>
        <a:bodyPr/>
        <a:lstStyle/>
        <a:p>
          <a:r>
            <a:rPr lang="pt-BR"/>
            <a:t>Contratação hospedagem e domínio</a:t>
          </a:r>
        </a:p>
      </dgm:t>
    </dgm:pt>
    <dgm:pt modelId="{648CF828-0083-4D7F-853C-7C1A73515548}" type="parTrans" cxnId="{B0795D4A-97C0-48C1-89C7-128353F5795D}">
      <dgm:prSet/>
      <dgm:spPr/>
      <dgm:t>
        <a:bodyPr/>
        <a:lstStyle/>
        <a:p>
          <a:endParaRPr lang="pt-BR"/>
        </a:p>
      </dgm:t>
    </dgm:pt>
    <dgm:pt modelId="{741742B8-AF3F-4C6B-BDAE-3C71A54F6917}" type="sibTrans" cxnId="{B0795D4A-97C0-48C1-89C7-128353F5795D}">
      <dgm:prSet/>
      <dgm:spPr/>
      <dgm:t>
        <a:bodyPr/>
        <a:lstStyle/>
        <a:p>
          <a:endParaRPr lang="pt-BR"/>
        </a:p>
      </dgm:t>
    </dgm:pt>
    <dgm:pt modelId="{5201626F-27C1-4DF7-8F13-5FBFC79E721C}">
      <dgm:prSet phldrT="[Texto]"/>
      <dgm:spPr/>
      <dgm:t>
        <a:bodyPr/>
        <a:lstStyle/>
        <a:p>
          <a:r>
            <a:rPr lang="pt-BR"/>
            <a:t>Pesquisa junto a público-alvo</a:t>
          </a:r>
        </a:p>
      </dgm:t>
    </dgm:pt>
    <dgm:pt modelId="{659AD7BA-8DE0-497B-BDEA-99C907C6D22C}" type="parTrans" cxnId="{00928A4E-C5CB-4071-BF4B-4C7CC93FEB87}">
      <dgm:prSet/>
      <dgm:spPr/>
      <dgm:t>
        <a:bodyPr/>
        <a:lstStyle/>
        <a:p>
          <a:endParaRPr lang="pt-BR"/>
        </a:p>
      </dgm:t>
    </dgm:pt>
    <dgm:pt modelId="{21CC1A7B-DA62-4EFC-8A09-D170D9594B89}" type="sibTrans" cxnId="{00928A4E-C5CB-4071-BF4B-4C7CC93FEB87}">
      <dgm:prSet/>
      <dgm:spPr/>
      <dgm:t>
        <a:bodyPr/>
        <a:lstStyle/>
        <a:p>
          <a:endParaRPr lang="pt-BR"/>
        </a:p>
      </dgm:t>
    </dgm:pt>
    <dgm:pt modelId="{81856715-F1F5-4D1C-BC1D-A0C15A74FAA4}">
      <dgm:prSet phldrT="[Texto]"/>
      <dgm:spPr/>
      <dgm:t>
        <a:bodyPr/>
        <a:lstStyle/>
        <a:p>
          <a:r>
            <a:rPr lang="pt-BR"/>
            <a:t>Banner com barra de navegação</a:t>
          </a:r>
        </a:p>
      </dgm:t>
    </dgm:pt>
    <dgm:pt modelId="{6595C30A-BA75-4C4C-9655-1E25431177D1}" type="parTrans" cxnId="{4C7DF095-3100-41BE-88D3-A02211181A78}">
      <dgm:prSet/>
      <dgm:spPr/>
      <dgm:t>
        <a:bodyPr/>
        <a:lstStyle/>
        <a:p>
          <a:endParaRPr lang="pt-BR"/>
        </a:p>
      </dgm:t>
    </dgm:pt>
    <dgm:pt modelId="{DA4E6DB0-E5E2-4005-B544-59970A7850B8}" type="sibTrans" cxnId="{4C7DF095-3100-41BE-88D3-A02211181A78}">
      <dgm:prSet/>
      <dgm:spPr/>
      <dgm:t>
        <a:bodyPr/>
        <a:lstStyle/>
        <a:p>
          <a:endParaRPr lang="pt-BR"/>
        </a:p>
      </dgm:t>
    </dgm:pt>
    <dgm:pt modelId="{2F4732BB-4567-48B0-AAA9-F9E70F289EFE}">
      <dgm:prSet phldrT="[Texto]"/>
      <dgm:spPr/>
      <dgm:t>
        <a:bodyPr/>
        <a:lstStyle/>
        <a:p>
          <a:r>
            <a:rPr lang="pt-BR"/>
            <a:t>Seção cardápio</a:t>
          </a:r>
        </a:p>
      </dgm:t>
    </dgm:pt>
    <dgm:pt modelId="{9DE6197B-9258-440A-BF64-D5BB1A5C124A}" type="parTrans" cxnId="{458C4520-9EB0-4E11-978B-864469473359}">
      <dgm:prSet/>
      <dgm:spPr/>
      <dgm:t>
        <a:bodyPr/>
        <a:lstStyle/>
        <a:p>
          <a:endParaRPr lang="pt-BR"/>
        </a:p>
      </dgm:t>
    </dgm:pt>
    <dgm:pt modelId="{8540E195-B1EB-4CC5-B869-154466D5A505}" type="sibTrans" cxnId="{458C4520-9EB0-4E11-978B-864469473359}">
      <dgm:prSet/>
      <dgm:spPr/>
      <dgm:t>
        <a:bodyPr/>
        <a:lstStyle/>
        <a:p>
          <a:endParaRPr lang="pt-BR"/>
        </a:p>
      </dgm:t>
    </dgm:pt>
    <dgm:pt modelId="{D3B6C807-9FFB-4BD7-8F03-451F640E69CA}">
      <dgm:prSet phldrT="[Texto]"/>
      <dgm:spPr/>
      <dgm:t>
        <a:bodyPr/>
        <a:lstStyle/>
        <a:p>
          <a:r>
            <a:rPr lang="pt-BR"/>
            <a:t>Seção processamento alimentos</a:t>
          </a:r>
        </a:p>
      </dgm:t>
    </dgm:pt>
    <dgm:pt modelId="{0AAC8846-0FFF-4796-A097-95201B700857}" type="parTrans" cxnId="{9F1CFA48-8578-43A2-86A7-6979884F7466}">
      <dgm:prSet/>
      <dgm:spPr/>
      <dgm:t>
        <a:bodyPr/>
        <a:lstStyle/>
        <a:p>
          <a:endParaRPr lang="pt-BR"/>
        </a:p>
      </dgm:t>
    </dgm:pt>
    <dgm:pt modelId="{5434A59C-4DEC-4FF3-B67D-6B684F5BF5D0}" type="sibTrans" cxnId="{9F1CFA48-8578-43A2-86A7-6979884F7466}">
      <dgm:prSet/>
      <dgm:spPr/>
      <dgm:t>
        <a:bodyPr/>
        <a:lstStyle/>
        <a:p>
          <a:endParaRPr lang="pt-BR"/>
        </a:p>
      </dgm:t>
    </dgm:pt>
    <dgm:pt modelId="{83E1FB40-C6A0-43B9-9328-EB9B30190F50}">
      <dgm:prSet phldrT="[Texto]"/>
      <dgm:spPr/>
      <dgm:t>
        <a:bodyPr/>
        <a:lstStyle/>
        <a:p>
          <a:r>
            <a:rPr lang="pt-BR"/>
            <a:t>Seção limpeza e funcionários</a:t>
          </a:r>
        </a:p>
      </dgm:t>
    </dgm:pt>
    <dgm:pt modelId="{7C0EC6F8-EB3D-4F42-B703-E6AA14C8EB94}" type="parTrans" cxnId="{41E715E4-32BB-4AE1-BF83-6B532A88EC07}">
      <dgm:prSet/>
      <dgm:spPr/>
      <dgm:t>
        <a:bodyPr/>
        <a:lstStyle/>
        <a:p>
          <a:endParaRPr lang="pt-BR"/>
        </a:p>
      </dgm:t>
    </dgm:pt>
    <dgm:pt modelId="{61571AC3-FF2C-44AD-BAB0-0B7F03AC2DF5}" type="sibTrans" cxnId="{41E715E4-32BB-4AE1-BF83-6B532A88EC07}">
      <dgm:prSet/>
      <dgm:spPr/>
      <dgm:t>
        <a:bodyPr/>
        <a:lstStyle/>
        <a:p>
          <a:endParaRPr lang="pt-BR"/>
        </a:p>
      </dgm:t>
    </dgm:pt>
    <dgm:pt modelId="{14CE31C3-7A0E-40DD-95FE-FF034840AC2A}">
      <dgm:prSet phldrT="[Texto]"/>
      <dgm:spPr/>
      <dgm:t>
        <a:bodyPr/>
        <a:lstStyle/>
        <a:p>
          <a:r>
            <a:rPr lang="pt-BR"/>
            <a:t>Seção sobre a cantina</a:t>
          </a:r>
        </a:p>
      </dgm:t>
    </dgm:pt>
    <dgm:pt modelId="{B08C8754-0109-4EDB-8693-EA0B8E829583}" type="parTrans" cxnId="{79ABA8EA-70E9-47CA-B00E-B644EB9B8F6C}">
      <dgm:prSet/>
      <dgm:spPr/>
      <dgm:t>
        <a:bodyPr/>
        <a:lstStyle/>
        <a:p>
          <a:endParaRPr lang="pt-BR"/>
        </a:p>
      </dgm:t>
    </dgm:pt>
    <dgm:pt modelId="{BF9CD08F-82FE-4642-9ADC-0087A58F1266}" type="sibTrans" cxnId="{79ABA8EA-70E9-47CA-B00E-B644EB9B8F6C}">
      <dgm:prSet/>
      <dgm:spPr/>
      <dgm:t>
        <a:bodyPr/>
        <a:lstStyle/>
        <a:p>
          <a:endParaRPr lang="pt-BR"/>
        </a:p>
      </dgm:t>
    </dgm:pt>
    <dgm:pt modelId="{77ACC003-55D5-45C6-A37A-17A5D8A37276}">
      <dgm:prSet phldrT="[Texto]"/>
      <dgm:spPr/>
      <dgm:t>
        <a:bodyPr/>
        <a:lstStyle/>
        <a:p>
          <a:r>
            <a:rPr lang="pt-BR"/>
            <a:t>Upload do projeto</a:t>
          </a:r>
        </a:p>
      </dgm:t>
    </dgm:pt>
    <dgm:pt modelId="{FB3B8BE7-878F-43F4-8AD1-2B8EE5E4222E}" type="parTrans" cxnId="{C9F6C471-323A-43D5-AD42-CF3AB1946DCE}">
      <dgm:prSet/>
      <dgm:spPr/>
      <dgm:t>
        <a:bodyPr/>
        <a:lstStyle/>
        <a:p>
          <a:endParaRPr lang="pt-BR"/>
        </a:p>
      </dgm:t>
    </dgm:pt>
    <dgm:pt modelId="{2C7B3374-8152-4094-B750-D469ED2AE827}" type="sibTrans" cxnId="{C9F6C471-323A-43D5-AD42-CF3AB1946DCE}">
      <dgm:prSet/>
      <dgm:spPr/>
      <dgm:t>
        <a:bodyPr/>
        <a:lstStyle/>
        <a:p>
          <a:endParaRPr lang="pt-BR"/>
        </a:p>
      </dgm:t>
    </dgm:pt>
    <dgm:pt modelId="{C8904AD4-E9FB-40BC-BDA7-5794D08E308E}">
      <dgm:prSet phldrT="[Texto]"/>
      <dgm:spPr/>
      <dgm:t>
        <a:bodyPr/>
        <a:lstStyle/>
        <a:p>
          <a:r>
            <a:rPr lang="pt-BR"/>
            <a:t>Testes</a:t>
          </a:r>
        </a:p>
      </dgm:t>
    </dgm:pt>
    <dgm:pt modelId="{62AFD590-5457-4F76-B3DF-602E7384F4CB}" type="parTrans" cxnId="{1EFADFFA-FBFA-4D6F-B8F5-6165227E6A19}">
      <dgm:prSet/>
      <dgm:spPr/>
      <dgm:t>
        <a:bodyPr/>
        <a:lstStyle/>
        <a:p>
          <a:endParaRPr lang="pt-BR"/>
        </a:p>
      </dgm:t>
    </dgm:pt>
    <dgm:pt modelId="{1CEFBA40-2208-4401-BB65-BBB475F68092}" type="sibTrans" cxnId="{1EFADFFA-FBFA-4D6F-B8F5-6165227E6A19}">
      <dgm:prSet/>
      <dgm:spPr/>
      <dgm:t>
        <a:bodyPr/>
        <a:lstStyle/>
        <a:p>
          <a:endParaRPr lang="pt-BR"/>
        </a:p>
      </dgm:t>
    </dgm:pt>
    <dgm:pt modelId="{67E95D69-7B44-43C7-9AAF-693893796864}">
      <dgm:prSet phldrT="[Texto]"/>
      <dgm:spPr/>
      <dgm:t>
        <a:bodyPr/>
        <a:lstStyle/>
        <a:p>
          <a:r>
            <a:rPr lang="pt-BR"/>
            <a:t>Reuniões de validação com cliente</a:t>
          </a:r>
        </a:p>
      </dgm:t>
    </dgm:pt>
    <dgm:pt modelId="{13FA0842-661A-48B5-834C-7D7F2D5C7756}" type="parTrans" cxnId="{FF9D7178-6079-4ED9-B3F3-BAA6B55DCF84}">
      <dgm:prSet/>
      <dgm:spPr/>
      <dgm:t>
        <a:bodyPr/>
        <a:lstStyle/>
        <a:p>
          <a:endParaRPr lang="pt-BR"/>
        </a:p>
      </dgm:t>
    </dgm:pt>
    <dgm:pt modelId="{D28BF2A9-4171-4DA6-B36B-19A581415BFE}" type="sibTrans" cxnId="{FF9D7178-6079-4ED9-B3F3-BAA6B55DCF84}">
      <dgm:prSet/>
      <dgm:spPr/>
      <dgm:t>
        <a:bodyPr/>
        <a:lstStyle/>
        <a:p>
          <a:endParaRPr lang="pt-BR"/>
        </a:p>
      </dgm:t>
    </dgm:pt>
    <dgm:pt modelId="{458D2DE8-788C-4BE3-BAAF-482C216C688F}">
      <dgm:prSet phldrT="[Texto]"/>
      <dgm:spPr/>
      <dgm:t>
        <a:bodyPr/>
        <a:lstStyle/>
        <a:p>
          <a:r>
            <a:rPr lang="pt-BR"/>
            <a:t>Reunião definição</a:t>
          </a:r>
        </a:p>
      </dgm:t>
    </dgm:pt>
    <dgm:pt modelId="{551B3F32-92C1-4E5B-A95E-75E51D506996}" type="sibTrans" cxnId="{261B232D-D37B-4C6F-8644-097C513E1F4D}">
      <dgm:prSet/>
      <dgm:spPr/>
      <dgm:t>
        <a:bodyPr/>
        <a:lstStyle/>
        <a:p>
          <a:endParaRPr lang="pt-BR"/>
        </a:p>
      </dgm:t>
    </dgm:pt>
    <dgm:pt modelId="{5C388DE0-C308-491E-88B9-2C07645D8E4C}" type="parTrans" cxnId="{261B232D-D37B-4C6F-8644-097C513E1F4D}">
      <dgm:prSet/>
      <dgm:spPr/>
      <dgm:t>
        <a:bodyPr/>
        <a:lstStyle/>
        <a:p>
          <a:endParaRPr lang="pt-BR"/>
        </a:p>
      </dgm:t>
    </dgm:pt>
    <dgm:pt modelId="{A8B360BF-3D4F-48C9-86A9-81D47EAAA9BC}">
      <dgm:prSet phldrT="[Texto]"/>
      <dgm:spPr/>
      <dgm:t>
        <a:bodyPr/>
        <a:lstStyle/>
        <a:p>
          <a:r>
            <a:rPr lang="pt-BR"/>
            <a:t>Levantamento Requisitos</a:t>
          </a:r>
        </a:p>
      </dgm:t>
    </dgm:pt>
    <dgm:pt modelId="{50609575-79D3-4F97-9EAB-02732263A439}" type="sibTrans" cxnId="{0F3BF8E6-5343-425B-AE0B-4C18CA7879B5}">
      <dgm:prSet/>
      <dgm:spPr/>
      <dgm:t>
        <a:bodyPr/>
        <a:lstStyle/>
        <a:p>
          <a:endParaRPr lang="pt-BR"/>
        </a:p>
      </dgm:t>
    </dgm:pt>
    <dgm:pt modelId="{F6CF9CE3-8A6E-4F6E-BD84-79F074D3E500}" type="parTrans" cxnId="{0F3BF8E6-5343-425B-AE0B-4C18CA7879B5}">
      <dgm:prSet/>
      <dgm:spPr/>
      <dgm:t>
        <a:bodyPr/>
        <a:lstStyle/>
        <a:p>
          <a:endParaRPr lang="pt-BR"/>
        </a:p>
      </dgm:t>
    </dgm:pt>
    <dgm:pt modelId="{C5576D2D-4FEB-47A2-B33C-C89F05C18B72}" type="pres">
      <dgm:prSet presAssocID="{F65F1A53-D929-435D-992F-3D4862BCE59C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6D69C513-A129-42D2-9A08-49E08CB69ED1}" type="pres">
      <dgm:prSet presAssocID="{A8B360BF-3D4F-48C9-86A9-81D47EAAA9BC}" presName="parentText_1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483CD2DD-FF4C-4B34-8CDF-A54715498F05}" type="pres">
      <dgm:prSet presAssocID="{A8B360BF-3D4F-48C9-86A9-81D47EAAA9BC}" presName="childText_1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D004610-8799-4360-991A-F5AAB1DE18F9}" type="pres">
      <dgm:prSet presAssocID="{A8B360BF-3D4F-48C9-86A9-81D47EAAA9BC}" presName="accentShape_1" presStyleCnt="0"/>
      <dgm:spPr/>
    </dgm:pt>
    <dgm:pt modelId="{9610E0C3-9FE9-40A7-BA48-259880B7442A}" type="pres">
      <dgm:prSet presAssocID="{A8B360BF-3D4F-48C9-86A9-81D47EAAA9BC}" presName="imageRepeatNode" presStyleLbl="node1" presStyleIdx="0" presStyleCnt="3"/>
      <dgm:spPr/>
      <dgm:t>
        <a:bodyPr/>
        <a:lstStyle/>
        <a:p>
          <a:endParaRPr lang="pt-BR"/>
        </a:p>
      </dgm:t>
    </dgm:pt>
    <dgm:pt modelId="{BDBFFA60-17F1-42C5-A1D0-98D85713D525}" type="pres">
      <dgm:prSet presAssocID="{A006DB4B-4335-4D28-98E4-D9E05D4C2406}" presName="parentText_2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2AABAAC1-FB7F-49A7-8814-4C098C3CA12A}" type="pres">
      <dgm:prSet presAssocID="{A006DB4B-4335-4D28-98E4-D9E05D4C2406}" presName="childText_2" presStyleLbl="node2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DA7FA2B-11F6-403B-9E3C-848D9337E902}" type="pres">
      <dgm:prSet presAssocID="{A006DB4B-4335-4D28-98E4-D9E05D4C2406}" presName="accentShape_2" presStyleCnt="0"/>
      <dgm:spPr/>
    </dgm:pt>
    <dgm:pt modelId="{016414D9-C1AC-49A8-9774-01B1BA69AF43}" type="pres">
      <dgm:prSet presAssocID="{A006DB4B-4335-4D28-98E4-D9E05D4C2406}" presName="imageRepeatNode" presStyleLbl="node1" presStyleIdx="1" presStyleCnt="3"/>
      <dgm:spPr/>
    </dgm:pt>
    <dgm:pt modelId="{55003B30-1D76-4BDF-9897-8AB91A61D779}" type="pres">
      <dgm:prSet presAssocID="{309088BA-385C-47A2-90E7-C1BD14D54009}" presName="parentText_3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EDFBF59B-0E91-42ED-AD41-740BA5140793}" type="pres">
      <dgm:prSet presAssocID="{309088BA-385C-47A2-90E7-C1BD14D54009}" presName="childText_3" presStyleLbl="node2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2964BF0-50ED-46F0-8955-4871483F8C0F}" type="pres">
      <dgm:prSet presAssocID="{309088BA-385C-47A2-90E7-C1BD14D54009}" presName="accentShape_3" presStyleCnt="0"/>
      <dgm:spPr/>
    </dgm:pt>
    <dgm:pt modelId="{8A23DB37-B5A2-40A2-BF2B-9CAAA89A7FF2}" type="pres">
      <dgm:prSet presAssocID="{309088BA-385C-47A2-90E7-C1BD14D54009}" presName="imageRepeatNode" presStyleLbl="node1" presStyleIdx="2" presStyleCnt="3"/>
      <dgm:spPr/>
    </dgm:pt>
  </dgm:ptLst>
  <dgm:cxnLst>
    <dgm:cxn modelId="{261B232D-D37B-4C6F-8644-097C513E1F4D}" srcId="{A8B360BF-3D4F-48C9-86A9-81D47EAAA9BC}" destId="{458D2DE8-788C-4BE3-BAAF-482C216C688F}" srcOrd="0" destOrd="0" parTransId="{5C388DE0-C308-491E-88B9-2C07645D8E4C}" sibTransId="{551B3F32-92C1-4E5B-A95E-75E51D506996}"/>
    <dgm:cxn modelId="{333A56CB-0A09-4C76-9DDC-047F7AEC88AA}" type="presOf" srcId="{A006DB4B-4335-4D28-98E4-D9E05D4C2406}" destId="{016414D9-C1AC-49A8-9774-01B1BA69AF43}" srcOrd="1" destOrd="0" presId="urn:microsoft.com/office/officeart/2009/3/layout/BlockDescendingList"/>
    <dgm:cxn modelId="{FF9D7178-6079-4ED9-B3F3-BAA6B55DCF84}" srcId="{309088BA-385C-47A2-90E7-C1BD14D54009}" destId="{67E95D69-7B44-43C7-9AAF-693893796864}" srcOrd="3" destOrd="0" parTransId="{13FA0842-661A-48B5-834C-7D7F2D5C7756}" sibTransId="{D28BF2A9-4171-4DA6-B36B-19A581415BFE}"/>
    <dgm:cxn modelId="{79ABA8EA-70E9-47CA-B00E-B644EB9B8F6C}" srcId="{A006DB4B-4335-4D28-98E4-D9E05D4C2406}" destId="{14CE31C3-7A0E-40DD-95FE-FF034840AC2A}" srcOrd="6" destOrd="0" parTransId="{B08C8754-0109-4EDB-8693-EA0B8E829583}" sibTransId="{BF9CD08F-82FE-4642-9ADC-0087A58F1266}"/>
    <dgm:cxn modelId="{1C4661B5-8003-41ED-9F61-CF01F551B40A}" srcId="{F65F1A53-D929-435D-992F-3D4862BCE59C}" destId="{A006DB4B-4335-4D28-98E4-D9E05D4C2406}" srcOrd="1" destOrd="0" parTransId="{F777F0F2-22B2-4945-BF5C-156792E4C8A4}" sibTransId="{F03F5070-009B-4B06-B05A-E98830DB4014}"/>
    <dgm:cxn modelId="{78431E98-3B41-40BD-B8F8-417C90D94C36}" srcId="{F65F1A53-D929-435D-992F-3D4862BCE59C}" destId="{309088BA-385C-47A2-90E7-C1BD14D54009}" srcOrd="2" destOrd="0" parTransId="{9032288C-FC92-4479-B4AB-308C0D03D434}" sibTransId="{4B3D1988-4D6C-4511-8A7F-80689A18EAE9}"/>
    <dgm:cxn modelId="{0F3BF8E6-5343-425B-AE0B-4C18CA7879B5}" srcId="{F65F1A53-D929-435D-992F-3D4862BCE59C}" destId="{A8B360BF-3D4F-48C9-86A9-81D47EAAA9BC}" srcOrd="0" destOrd="0" parTransId="{F6CF9CE3-8A6E-4F6E-BD84-79F074D3E500}" sibTransId="{50609575-79D3-4F97-9EAB-02732263A439}"/>
    <dgm:cxn modelId="{2403302A-1B05-4C68-9397-CE09A40A019B}" type="presOf" srcId="{F65F1A53-D929-435D-992F-3D4862BCE59C}" destId="{C5576D2D-4FEB-47A2-B33C-C89F05C18B72}" srcOrd="0" destOrd="0" presId="urn:microsoft.com/office/officeart/2009/3/layout/BlockDescendingList"/>
    <dgm:cxn modelId="{C97E5174-3E16-41F6-A0E4-8C807686AA44}" srcId="{A006DB4B-4335-4D28-98E4-D9E05D4C2406}" destId="{1F0745A0-DE8E-4F8F-8E93-0132424E8234}" srcOrd="1" destOrd="0" parTransId="{BA27E136-960D-40BF-B848-DA23ED1A384F}" sibTransId="{A25622E7-8E7F-4A1D-8D32-F39E29F13D35}"/>
    <dgm:cxn modelId="{CB07B44D-20E6-4C81-B369-E2F7CDF7A77A}" type="presOf" srcId="{BAB03933-27EE-4158-A1B3-0CF00C07F248}" destId="{EDFBF59B-0E91-42ED-AD41-740BA5140793}" srcOrd="0" destOrd="0" presId="urn:microsoft.com/office/officeart/2009/3/layout/BlockDescendingList"/>
    <dgm:cxn modelId="{3EE9753F-510A-483A-B8CF-D17B0935146C}" type="presOf" srcId="{309088BA-385C-47A2-90E7-C1BD14D54009}" destId="{55003B30-1D76-4BDF-9897-8AB91A61D779}" srcOrd="0" destOrd="0" presId="urn:microsoft.com/office/officeart/2009/3/layout/BlockDescendingList"/>
    <dgm:cxn modelId="{7828FA08-31F5-4197-A39A-7122780F4F3D}" type="presOf" srcId="{458D2DE8-788C-4BE3-BAAF-482C216C688F}" destId="{483CD2DD-FF4C-4B34-8CDF-A54715498F05}" srcOrd="0" destOrd="0" presId="urn:microsoft.com/office/officeart/2009/3/layout/BlockDescendingList"/>
    <dgm:cxn modelId="{B0795D4A-97C0-48C1-89C7-128353F5795D}" srcId="{309088BA-385C-47A2-90E7-C1BD14D54009}" destId="{BAB03933-27EE-4158-A1B3-0CF00C07F248}" srcOrd="0" destOrd="0" parTransId="{648CF828-0083-4D7F-853C-7C1A73515548}" sibTransId="{741742B8-AF3F-4C6B-BDAE-3C71A54F6917}"/>
    <dgm:cxn modelId="{D5C23C7F-0EFA-4C07-A98F-8442B9354870}" type="presOf" srcId="{F0BBFC19-81D0-4CA7-9833-35746B49A9F2}" destId="{483CD2DD-FF4C-4B34-8CDF-A54715498F05}" srcOrd="0" destOrd="1" presId="urn:microsoft.com/office/officeart/2009/3/layout/BlockDescendingList"/>
    <dgm:cxn modelId="{772B1603-8F37-42B5-850E-7B7442BCACD0}" srcId="{A8B360BF-3D4F-48C9-86A9-81D47EAAA9BC}" destId="{F0BBFC19-81D0-4CA7-9833-35746B49A9F2}" srcOrd="1" destOrd="0" parTransId="{F690163F-D291-426D-99E4-8DFFCE3A9A6B}" sibTransId="{F210910F-D351-4113-8531-7B5ED57A2831}"/>
    <dgm:cxn modelId="{2F527C21-D210-4EFF-A857-DAD67CB20792}" type="presOf" srcId="{309088BA-385C-47A2-90E7-C1BD14D54009}" destId="{8A23DB37-B5A2-40A2-BF2B-9CAAA89A7FF2}" srcOrd="1" destOrd="0" presId="urn:microsoft.com/office/officeart/2009/3/layout/BlockDescendingList"/>
    <dgm:cxn modelId="{9F1CFA48-8578-43A2-86A7-6979884F7466}" srcId="{A006DB4B-4335-4D28-98E4-D9E05D4C2406}" destId="{D3B6C807-9FFB-4BD7-8F03-451F640E69CA}" srcOrd="4" destOrd="0" parTransId="{0AAC8846-0FFF-4796-A097-95201B700857}" sibTransId="{5434A59C-4DEC-4FF3-B67D-6B684F5BF5D0}"/>
    <dgm:cxn modelId="{458C4520-9EB0-4E11-978B-864469473359}" srcId="{A006DB4B-4335-4D28-98E4-D9E05D4C2406}" destId="{2F4732BB-4567-48B0-AAA9-F9E70F289EFE}" srcOrd="3" destOrd="0" parTransId="{9DE6197B-9258-440A-BF64-D5BB1A5C124A}" sibTransId="{8540E195-B1EB-4CC5-B869-154466D5A505}"/>
    <dgm:cxn modelId="{509FD5F7-F57D-4727-9103-A57DE9E09FFF}" type="presOf" srcId="{C8904AD4-E9FB-40BC-BDA7-5794D08E308E}" destId="{EDFBF59B-0E91-42ED-AD41-740BA5140793}" srcOrd="0" destOrd="2" presId="urn:microsoft.com/office/officeart/2009/3/layout/BlockDescendingList"/>
    <dgm:cxn modelId="{3E04BD15-8E45-451F-B4C4-AE236D9F9EA3}" type="presOf" srcId="{2F4732BB-4567-48B0-AAA9-F9E70F289EFE}" destId="{2AABAAC1-FB7F-49A7-8814-4C098C3CA12A}" srcOrd="0" destOrd="3" presId="urn:microsoft.com/office/officeart/2009/3/layout/BlockDescendingList"/>
    <dgm:cxn modelId="{CA4A4E55-C91A-4B0C-A1BA-1DBD132A93E5}" srcId="{A006DB4B-4335-4D28-98E4-D9E05D4C2406}" destId="{188B7ADA-A64B-4D70-8801-678E63EECB42}" srcOrd="0" destOrd="0" parTransId="{10034839-982C-454A-A27B-164A5A863292}" sibTransId="{A1E79301-A9B1-4306-AB11-47C664B3D0AE}"/>
    <dgm:cxn modelId="{2D856008-8D0C-4AB3-B394-C0D31D75B805}" type="presOf" srcId="{1F0745A0-DE8E-4F8F-8E93-0132424E8234}" destId="{2AABAAC1-FB7F-49A7-8814-4C098C3CA12A}" srcOrd="0" destOrd="1" presId="urn:microsoft.com/office/officeart/2009/3/layout/BlockDescendingList"/>
    <dgm:cxn modelId="{1EFADFFA-FBFA-4D6F-B8F5-6165227E6A19}" srcId="{309088BA-385C-47A2-90E7-C1BD14D54009}" destId="{C8904AD4-E9FB-40BC-BDA7-5794D08E308E}" srcOrd="2" destOrd="0" parTransId="{62AFD590-5457-4F76-B3DF-602E7384F4CB}" sibTransId="{1CEFBA40-2208-4401-BB65-BBB475F68092}"/>
    <dgm:cxn modelId="{E8A535DF-A599-4306-9DFF-2B94B2FE0C46}" type="presOf" srcId="{188B7ADA-A64B-4D70-8801-678E63EECB42}" destId="{2AABAAC1-FB7F-49A7-8814-4C098C3CA12A}" srcOrd="0" destOrd="0" presId="urn:microsoft.com/office/officeart/2009/3/layout/BlockDescendingList"/>
    <dgm:cxn modelId="{B9196754-8CE4-4301-9B17-4C53035C27F7}" type="presOf" srcId="{14CE31C3-7A0E-40DD-95FE-FF034840AC2A}" destId="{2AABAAC1-FB7F-49A7-8814-4C098C3CA12A}" srcOrd="0" destOrd="6" presId="urn:microsoft.com/office/officeart/2009/3/layout/BlockDescendingList"/>
    <dgm:cxn modelId="{BF9BA6BB-E0F2-470C-AFBE-DFABE6AD859B}" type="presOf" srcId="{A006DB4B-4335-4D28-98E4-D9E05D4C2406}" destId="{BDBFFA60-17F1-42C5-A1D0-98D85713D525}" srcOrd="0" destOrd="0" presId="urn:microsoft.com/office/officeart/2009/3/layout/BlockDescendingList"/>
    <dgm:cxn modelId="{A75169ED-C707-43E9-8BC1-72F96005FB43}" type="presOf" srcId="{77ACC003-55D5-45C6-A37A-17A5D8A37276}" destId="{EDFBF59B-0E91-42ED-AD41-740BA5140793}" srcOrd="0" destOrd="1" presId="urn:microsoft.com/office/officeart/2009/3/layout/BlockDescendingList"/>
    <dgm:cxn modelId="{26BCC2EA-788C-4A0C-A8E0-B3C263E6C537}" type="presOf" srcId="{D3B6C807-9FFB-4BD7-8F03-451F640E69CA}" destId="{2AABAAC1-FB7F-49A7-8814-4C098C3CA12A}" srcOrd="0" destOrd="4" presId="urn:microsoft.com/office/officeart/2009/3/layout/BlockDescendingList"/>
    <dgm:cxn modelId="{C681A6D8-A021-40D1-8C3A-A21508C1E315}" type="presOf" srcId="{A8B360BF-3D4F-48C9-86A9-81D47EAAA9BC}" destId="{9610E0C3-9FE9-40A7-BA48-259880B7442A}" srcOrd="1" destOrd="0" presId="urn:microsoft.com/office/officeart/2009/3/layout/BlockDescendingList"/>
    <dgm:cxn modelId="{C53AB300-D440-415D-8BD4-5C5CDF6D68F8}" type="presOf" srcId="{81856715-F1F5-4D1C-BC1D-A0C15A74FAA4}" destId="{2AABAAC1-FB7F-49A7-8814-4C098C3CA12A}" srcOrd="0" destOrd="2" presId="urn:microsoft.com/office/officeart/2009/3/layout/BlockDescendingList"/>
    <dgm:cxn modelId="{41E715E4-32BB-4AE1-BF83-6B532A88EC07}" srcId="{A006DB4B-4335-4D28-98E4-D9E05D4C2406}" destId="{83E1FB40-C6A0-43B9-9328-EB9B30190F50}" srcOrd="5" destOrd="0" parTransId="{7C0EC6F8-EB3D-4F42-B703-E6AA14C8EB94}" sibTransId="{61571AC3-FF2C-44AD-BAB0-0B7F03AC2DF5}"/>
    <dgm:cxn modelId="{4C7DF095-3100-41BE-88D3-A02211181A78}" srcId="{A006DB4B-4335-4D28-98E4-D9E05D4C2406}" destId="{81856715-F1F5-4D1C-BC1D-A0C15A74FAA4}" srcOrd="2" destOrd="0" parTransId="{6595C30A-BA75-4C4C-9655-1E25431177D1}" sibTransId="{DA4E6DB0-E5E2-4005-B544-59970A7850B8}"/>
    <dgm:cxn modelId="{00928A4E-C5CB-4071-BF4B-4C7CC93FEB87}" srcId="{309088BA-385C-47A2-90E7-C1BD14D54009}" destId="{5201626F-27C1-4DF7-8F13-5FBFC79E721C}" srcOrd="4" destOrd="0" parTransId="{659AD7BA-8DE0-497B-BDEA-99C907C6D22C}" sibTransId="{21CC1A7B-DA62-4EFC-8A09-D170D9594B89}"/>
    <dgm:cxn modelId="{C9F6C471-323A-43D5-AD42-CF3AB1946DCE}" srcId="{309088BA-385C-47A2-90E7-C1BD14D54009}" destId="{77ACC003-55D5-45C6-A37A-17A5D8A37276}" srcOrd="1" destOrd="0" parTransId="{FB3B8BE7-878F-43F4-8AD1-2B8EE5E4222E}" sibTransId="{2C7B3374-8152-4094-B750-D469ED2AE827}"/>
    <dgm:cxn modelId="{DBC79AF1-1896-4791-873E-C593296AF4B0}" type="presOf" srcId="{67E95D69-7B44-43C7-9AAF-693893796864}" destId="{EDFBF59B-0E91-42ED-AD41-740BA5140793}" srcOrd="0" destOrd="3" presId="urn:microsoft.com/office/officeart/2009/3/layout/BlockDescendingList"/>
    <dgm:cxn modelId="{E35AED9C-42D5-4491-8499-47D6C6932B89}" type="presOf" srcId="{5201626F-27C1-4DF7-8F13-5FBFC79E721C}" destId="{EDFBF59B-0E91-42ED-AD41-740BA5140793}" srcOrd="0" destOrd="4" presId="urn:microsoft.com/office/officeart/2009/3/layout/BlockDescendingList"/>
    <dgm:cxn modelId="{4B5A80A9-414D-4CD6-A908-E75760F5687D}" type="presOf" srcId="{A8B360BF-3D4F-48C9-86A9-81D47EAAA9BC}" destId="{6D69C513-A129-42D2-9A08-49E08CB69ED1}" srcOrd="0" destOrd="0" presId="urn:microsoft.com/office/officeart/2009/3/layout/BlockDescendingList"/>
    <dgm:cxn modelId="{1BEAC534-A510-4912-97FE-10F788C2FC0A}" type="presOf" srcId="{83E1FB40-C6A0-43B9-9328-EB9B30190F50}" destId="{2AABAAC1-FB7F-49A7-8814-4C098C3CA12A}" srcOrd="0" destOrd="5" presId="urn:microsoft.com/office/officeart/2009/3/layout/BlockDescendingList"/>
    <dgm:cxn modelId="{766129BA-CC65-40CF-B0ED-1D5575015EB5}" type="presParOf" srcId="{C5576D2D-4FEB-47A2-B33C-C89F05C18B72}" destId="{6D69C513-A129-42D2-9A08-49E08CB69ED1}" srcOrd="0" destOrd="0" presId="urn:microsoft.com/office/officeart/2009/3/layout/BlockDescendingList"/>
    <dgm:cxn modelId="{DB707BA8-A8A6-49AD-B8B0-71AC2590E440}" type="presParOf" srcId="{C5576D2D-4FEB-47A2-B33C-C89F05C18B72}" destId="{483CD2DD-FF4C-4B34-8CDF-A54715498F05}" srcOrd="1" destOrd="0" presId="urn:microsoft.com/office/officeart/2009/3/layout/BlockDescendingList"/>
    <dgm:cxn modelId="{213820D0-BDD8-4516-971C-F39486CAD945}" type="presParOf" srcId="{C5576D2D-4FEB-47A2-B33C-C89F05C18B72}" destId="{2D004610-8799-4360-991A-F5AAB1DE18F9}" srcOrd="2" destOrd="0" presId="urn:microsoft.com/office/officeart/2009/3/layout/BlockDescendingList"/>
    <dgm:cxn modelId="{C2B5E485-DB57-42B9-AF8D-A7D7322074E7}" type="presParOf" srcId="{2D004610-8799-4360-991A-F5AAB1DE18F9}" destId="{9610E0C3-9FE9-40A7-BA48-259880B7442A}" srcOrd="0" destOrd="0" presId="urn:microsoft.com/office/officeart/2009/3/layout/BlockDescendingList"/>
    <dgm:cxn modelId="{1AD83187-C707-46F7-BA27-8FF5849DCF50}" type="presParOf" srcId="{C5576D2D-4FEB-47A2-B33C-C89F05C18B72}" destId="{BDBFFA60-17F1-42C5-A1D0-98D85713D525}" srcOrd="3" destOrd="0" presId="urn:microsoft.com/office/officeart/2009/3/layout/BlockDescendingList"/>
    <dgm:cxn modelId="{464657FE-12C8-4D26-8205-36139BAA8934}" type="presParOf" srcId="{C5576D2D-4FEB-47A2-B33C-C89F05C18B72}" destId="{2AABAAC1-FB7F-49A7-8814-4C098C3CA12A}" srcOrd="4" destOrd="0" presId="urn:microsoft.com/office/officeart/2009/3/layout/BlockDescendingList"/>
    <dgm:cxn modelId="{13CF1DE0-6E57-4CC9-98C2-E97712D703A1}" type="presParOf" srcId="{C5576D2D-4FEB-47A2-B33C-C89F05C18B72}" destId="{2DA7FA2B-11F6-403B-9E3C-848D9337E902}" srcOrd="5" destOrd="0" presId="urn:microsoft.com/office/officeart/2009/3/layout/BlockDescendingList"/>
    <dgm:cxn modelId="{DECC6824-A7F7-4279-A5EB-B9FACD6582D4}" type="presParOf" srcId="{2DA7FA2B-11F6-403B-9E3C-848D9337E902}" destId="{016414D9-C1AC-49A8-9774-01B1BA69AF43}" srcOrd="0" destOrd="0" presId="urn:microsoft.com/office/officeart/2009/3/layout/BlockDescendingList"/>
    <dgm:cxn modelId="{BBF019F7-1F14-4D1F-BD84-1899896B6A23}" type="presParOf" srcId="{C5576D2D-4FEB-47A2-B33C-C89F05C18B72}" destId="{55003B30-1D76-4BDF-9897-8AB91A61D779}" srcOrd="6" destOrd="0" presId="urn:microsoft.com/office/officeart/2009/3/layout/BlockDescendingList"/>
    <dgm:cxn modelId="{386452DD-8426-490E-9DC0-41C25E275B63}" type="presParOf" srcId="{C5576D2D-4FEB-47A2-B33C-C89F05C18B72}" destId="{EDFBF59B-0E91-42ED-AD41-740BA5140793}" srcOrd="7" destOrd="0" presId="urn:microsoft.com/office/officeart/2009/3/layout/BlockDescendingList"/>
    <dgm:cxn modelId="{85315930-95EC-4A87-ADD7-8E03CD703AAE}" type="presParOf" srcId="{C5576D2D-4FEB-47A2-B33C-C89F05C18B72}" destId="{D2964BF0-50ED-46F0-8955-4871483F8C0F}" srcOrd="8" destOrd="0" presId="urn:microsoft.com/office/officeart/2009/3/layout/BlockDescendingList"/>
    <dgm:cxn modelId="{DE6E0B4F-3E82-4C68-947F-CCBE7415EAFD}" type="presParOf" srcId="{D2964BF0-50ED-46F0-8955-4871483F8C0F}" destId="{8A23DB37-B5A2-40A2-BF2B-9CAAA89A7FF2}" srcOrd="0" destOrd="0" presId="urn:microsoft.com/office/officeart/2009/3/layout/BlockDescending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3DB37-B5A2-40A2-BF2B-9CAAA89A7FF2}">
      <dsp:nvSpPr>
        <dsp:cNvPr id="0" name=""/>
        <dsp:cNvSpPr/>
      </dsp:nvSpPr>
      <dsp:spPr>
        <a:xfrm>
          <a:off x="3488742" y="786338"/>
          <a:ext cx="1261444" cy="23999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1143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Entrega</a:t>
          </a:r>
        </a:p>
      </dsp:txBody>
      <dsp:txXfrm rot="16200000">
        <a:off x="3475060" y="1702341"/>
        <a:ext cx="2159981" cy="327975"/>
      </dsp:txXfrm>
    </dsp:sp>
    <dsp:sp modelId="{016414D9-C1AC-49A8-9774-01B1BA69AF43}">
      <dsp:nvSpPr>
        <dsp:cNvPr id="0" name=""/>
        <dsp:cNvSpPr/>
      </dsp:nvSpPr>
      <dsp:spPr>
        <a:xfrm>
          <a:off x="2114507" y="381487"/>
          <a:ext cx="1261444" cy="2803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1143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Desenvolvimento</a:t>
          </a:r>
        </a:p>
      </dsp:txBody>
      <dsp:txXfrm rot="16200000">
        <a:off x="1919218" y="1479097"/>
        <a:ext cx="2523195" cy="327975"/>
      </dsp:txXfrm>
    </dsp:sp>
    <dsp:sp modelId="{9610E0C3-9FE9-40A7-BA48-259880B7442A}">
      <dsp:nvSpPr>
        <dsp:cNvPr id="0" name=""/>
        <dsp:cNvSpPr/>
      </dsp:nvSpPr>
      <dsp:spPr>
        <a:xfrm>
          <a:off x="736213" y="0"/>
          <a:ext cx="1261444" cy="318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0" rIns="1143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Levantamento Requisitos</a:t>
          </a:r>
        </a:p>
      </dsp:txBody>
      <dsp:txXfrm rot="16200000">
        <a:off x="369254" y="1269279"/>
        <a:ext cx="2866534" cy="327975"/>
      </dsp:txXfrm>
    </dsp:sp>
    <dsp:sp modelId="{483CD2DD-FF4C-4B34-8CDF-A54715498F05}">
      <dsp:nvSpPr>
        <dsp:cNvPr id="0" name=""/>
        <dsp:cNvSpPr/>
      </dsp:nvSpPr>
      <dsp:spPr>
        <a:xfrm>
          <a:off x="736213" y="0"/>
          <a:ext cx="895625" cy="320040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Reunião definição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Criação requistiso por tópicos</a:t>
          </a:r>
        </a:p>
      </dsp:txBody>
      <dsp:txXfrm>
        <a:off x="736213" y="0"/>
        <a:ext cx="895625" cy="3200400"/>
      </dsp:txXfrm>
    </dsp:sp>
    <dsp:sp modelId="{2AABAAC1-FB7F-49A7-8814-4C098C3CA12A}">
      <dsp:nvSpPr>
        <dsp:cNvPr id="0" name=""/>
        <dsp:cNvSpPr/>
      </dsp:nvSpPr>
      <dsp:spPr>
        <a:xfrm>
          <a:off x="2114507" y="381487"/>
          <a:ext cx="895625" cy="281891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Preparação de mockup no figma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Validação do design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Banner com barra de navegação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Seção cardápio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Seção processamento alimentos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Seção limpeza e funcionários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Seção sobre a cantina</a:t>
          </a:r>
        </a:p>
      </dsp:txBody>
      <dsp:txXfrm>
        <a:off x="2114507" y="381487"/>
        <a:ext cx="895625" cy="2818912"/>
      </dsp:txXfrm>
    </dsp:sp>
    <dsp:sp modelId="{EDFBF59B-0E91-42ED-AD41-740BA5140793}">
      <dsp:nvSpPr>
        <dsp:cNvPr id="0" name=""/>
        <dsp:cNvSpPr/>
      </dsp:nvSpPr>
      <dsp:spPr>
        <a:xfrm>
          <a:off x="3488742" y="786338"/>
          <a:ext cx="895625" cy="241406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Contratação hospedagem e domínio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Upload do projeto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Testes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Reuniões de validação com cliente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Pesquisa junto a público-alvo</a:t>
          </a:r>
        </a:p>
      </dsp:txBody>
      <dsp:txXfrm>
        <a:off x="3488742" y="786338"/>
        <a:ext cx="895625" cy="2414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BlockDescendingList">
  <dgm:title val=""/>
  <dgm:desc val=""/>
  <dgm:catLst>
    <dgm:cat type="list" pri="18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13" srcId="10" destId="11" srcOrd="0" destOrd="0"/>
        <dgm:cxn modelId="14" srcId="10" destId="12" srcOrd="0" destOrd="0"/>
        <dgm:cxn modelId="50" srcId="0" destId="20" srcOrd="1" destOrd="0"/>
        <dgm:cxn modelId="23" srcId="20" destId="21" srcOrd="0" destOrd="0"/>
        <dgm:cxn modelId="24" srcId="20" destId="22" srcOrd="0" destOrd="0"/>
        <dgm:cxn modelId="60" srcId="0" destId="30" srcOrd="2" destOrd="0"/>
        <dgm:cxn modelId="33" srcId="30" destId="31" srcOrd="0" destOrd="0"/>
        <dgm:cxn modelId="34" srcId="30" destId="3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7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80" srcId="0" destId="7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0.5516"/>
        </dgm:alg>
        <dgm:choose name="Name3">
          <dgm:if name="Name4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l" for="ch" forName="accentShape_1" refType="w" fact="0"/>
              <dgm:constr type="t" for="ch" forName="accentShape_1" refType="h" fact="0"/>
              <dgm:constr type="w" for="ch" forName="accentShape_1" refType="w" fact="0.7146"/>
              <dgm:constr type="h" for="ch" forName="accentShape_1" refType="h" fact="0.9952"/>
              <dgm:constr type="l" for="ch" forName="parentText_1" refType="w" fact="0.513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fact="0.78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</dgm:constrLst>
          </dgm:if>
          <dgm:else name="Name5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l" for="ch" forName="accentShape_1" refType="w" fact="0"/>
              <dgm:constr type="t" for="ch" forName="accentShape_1" refType="h" fact="0"/>
              <dgm:constr type="w" for="ch" forName="accentShape_1" refType="w" fact="0.7146"/>
              <dgm:constr type="h" for="ch" forName="accentShape_1" refType="h" fact="0.9952"/>
              <dgm:constr type="l" for="ch" forName="parentText_1" refType="w" fact="0.513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fact="0.78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</dgm:constrLst>
          </dgm:else>
        </dgm:choose>
      </dgm:if>
      <dgm:if name="Name6" axis="ch" ptType="node" func="cnt" op="equ" val="2">
        <dgm:alg type="composite">
          <dgm:param type="ar" val="0.9804"/>
        </dgm:alg>
        <dgm:choose name="Name7">
          <dgm:if name="Name8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parentText_2" refType="primFontSz" refFor="des" refForName="parentText_1" op="equ"/>
              <dgm:constr type="primFontSz" for="des" forName="childText_2" refType="primFontSz" refFor="des" refForName="childText_1" op="equ"/>
              <dgm:constr type="l" for="ch" forName="accentShape_2" refType="w" fact="0.4393"/>
              <dgm:constr type="t" for="ch" forName="accentShape_2" refType="h" fact="0.1192"/>
              <dgm:constr type="w" for="ch" forName="accentShape_2" refType="w" fact="0.4021"/>
              <dgm:constr type="h" for="ch" forName="accentShape_2" refType="h" fact="0.876"/>
              <dgm:constr type="l" for="ch" forName="accentShape_1" refType="w" fact="0"/>
              <dgm:constr type="t" for="ch" forName="accentShape_1" refType="h" fact="0"/>
              <dgm:constr type="w" for="ch" forName="accentShape_1" refType="w" fact="0.4021"/>
              <dgm:constr type="h" for="ch" forName="accentShape_1" refType="h" fact="0.9952"/>
              <dgm:constr type="l" for="ch" forName="parentText_1" refType="w" fact="0.2946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fact="0.78"/>
              <dgm:constr type="l" for="ch" forName="parentText_2" refType="w" fact="0.7339"/>
              <dgm:constr type="t" for="ch" forName="parentText_2" refType="h" fact="0.1192"/>
              <dgm:constr type="w" for="ch" forName="parentText_2" refType="w" refFor="ch" refForName="accentShape_1" fact="0.26"/>
              <dgm:constr type="h" for="ch" forName="parentText_2" refType="h" fact="0.78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2" refType="w" fact="0.4393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</dgm:constrLst>
          </dgm:if>
          <dgm:else name="Name9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parentText_2" refType="primFontSz" refFor="des" refForName="parentText_1" op="equ"/>
              <dgm:constr type="primFontSz" for="des" forName="childText_2" refType="primFontSz" refFor="des" refForName="childText_1" op="equ"/>
              <dgm:constr type="l" for="ch" forName="accentShape_1" refType="w" fact="0.4393"/>
              <dgm:constr type="t" for="ch" forName="accentShape_2" refType="h" fact="0.1192"/>
              <dgm:constr type="w" for="ch" forName="accentShape_2" refType="w" fact="0.4021"/>
              <dgm:constr type="h" for="ch" forName="accentShape_2" refType="h" fact="0.876"/>
              <dgm:constr type="l" for="ch" forName="accentShape_2" refType="w" fact="0"/>
              <dgm:constr type="t" for="ch" forName="accentShape_1" refType="h" fact="0"/>
              <dgm:constr type="w" for="ch" forName="accentShape_1" refType="w" fact="0.4021"/>
              <dgm:constr type="h" for="ch" forName="accentShape_1" refType="h" fact="0.9952"/>
              <dgm:constr type="l" for="ch" forName="parentText_2" refType="w" fact="0.2946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fact="0.78"/>
              <dgm:constr type="l" for="ch" forName="parentText_1" refType="w" fact="0.7339"/>
              <dgm:constr type="t" for="ch" forName="parentText_2" refType="h" fact="0.1192"/>
              <dgm:constr type="w" for="ch" forName="parentText_2" refType="w" refFor="ch" refForName="accentShape_1" fact="0.26"/>
              <dgm:constr type="h" for="ch" forName="parentText_2" refType="h" fact="0.78"/>
              <dgm:constr type="l" for="ch" forName="childText_2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1" refType="w" fact="0.4393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</dgm:constrLst>
          </dgm:else>
        </dgm:choose>
      </dgm:if>
      <dgm:if name="Name10" axis="ch" ptType="node" func="cnt" op="equ" val="3">
        <dgm:alg type="composite">
          <dgm:param type="ar" val="1.4097"/>
        </dgm:alg>
        <dgm:choose name="Name11">
          <dgm:if name="Name12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l" for="ch" forName="accentShape_1" refType="w" fact="0"/>
              <dgm:constr type="t" for="ch" forName="accentShape_1" refType="h" fact="0"/>
              <dgm:constr type="w" for="ch" forName="accentShape_1" refType="w" fact="0.2796"/>
              <dgm:constr type="h" for="ch" forName="accentShape_1" refType="h" fact="0.9952"/>
              <dgm:constr type="l" for="ch" forName="accentShape_2" refType="w" fact="0.3055"/>
              <dgm:constr type="t" for="ch" forName="accentShape_2" refType="h" fact="0.1192"/>
              <dgm:constr type="w" for="ch" forName="accentShape_2" refType="w" fact="0.2796"/>
              <dgm:constr type="h" for="ch" forName="accentShape_2" refType="h" fact="0.876"/>
              <dgm:constr type="l" for="ch" forName="accentShape_3" refType="w" fact="0.6101"/>
              <dgm:constr type="t" for="ch" forName="accentShape_3" refType="h" fact="0.2457"/>
              <dgm:constr type="w" for="ch" forName="accentShape_3" refType="w" fact="0.2796"/>
              <dgm:constr type="h" for="ch" forName="accentShape_3" refType="h" fact="0.7499"/>
              <dgm:constr type="l" for="ch" forName="parentText_1" refType="w" fact="0.2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5055"/>
              <dgm:constr type="t" for="ch" forName="parentText_2" refType="h" fact="0.1192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8101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2" refType="w" fact="0.3055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  <dgm:constr type="l" for="ch" forName="childText_3" refType="w" fact="0.6101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543"/>
            </dgm:constrLst>
          </dgm:if>
          <dgm:else name="Name13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l" for="ch" forName="accentShape_3" refType="w" fact="0"/>
              <dgm:constr type="t" for="ch" forName="accentShape_1" refType="h" fact="0"/>
              <dgm:constr type="w" for="ch" forName="accentShape_1" refType="w" fact="0.2796"/>
              <dgm:constr type="h" for="ch" forName="accentShape_1" refType="h" fact="0.9952"/>
              <dgm:constr type="l" for="ch" forName="accentShape_2" refType="w" fact="0.3055"/>
              <dgm:constr type="t" for="ch" forName="accentShape_2" refType="h" fact="0.1192"/>
              <dgm:constr type="w" for="ch" forName="accentShape_2" refType="w" fact="0.2796"/>
              <dgm:constr type="h" for="ch" forName="accentShape_2" refType="h" fact="0.876"/>
              <dgm:constr type="l" for="ch" forName="accentShape_1" refType="w" fact="0.6101"/>
              <dgm:constr type="t" for="ch" forName="accentShape_3" refType="h" fact="0.2457"/>
              <dgm:constr type="w" for="ch" forName="accentShape_3" refType="w" fact="0.2796"/>
              <dgm:constr type="h" for="ch" forName="accentShape_3" refType="h" fact="0.7499"/>
              <dgm:constr type="l" for="ch" forName="parentText_3" refType="w" fact="0.2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5055"/>
              <dgm:constr type="t" for="ch" forName="parentText_2" refType="h" fact="0.1192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1" refType="w" fact="0.8101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childText_3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2" refType="w" fact="0.3055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  <dgm:constr type="l" for="ch" forName="childText_1" refType="w" fact="0.6101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543"/>
            </dgm:constrLst>
          </dgm:else>
        </dgm:choose>
      </dgm:if>
      <dgm:if name="Name14" axis="ch" ptType="node" func="cnt" op="equ" val="4">
        <dgm:alg type="composite">
          <dgm:param type="ar" val="1.8305"/>
        </dgm:alg>
        <dgm:choose name="Name15">
          <dgm:if name="Name16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l" for="ch" forName="accentShape_1" refType="w" fact="0"/>
              <dgm:constr type="t" for="ch" forName="accentShape_1" refType="h" fact="0"/>
              <dgm:constr type="w" for="ch" forName="accentShape_1" refType="w" fact="0.2153"/>
              <dgm:constr type="h" for="ch" forName="accentShape_1" refType="h" fact="0.9952"/>
              <dgm:constr type="l" for="ch" forName="accentShape_2" refType="w" fact="0.2353"/>
              <dgm:constr type="t" for="ch" forName="accentShape_2" refType="h" fact="0.1192"/>
              <dgm:constr type="w" for="ch" forName="accentShape_2" refType="w" fact="0.2153"/>
              <dgm:constr type="h" for="ch" forName="accentShape_2" refType="h" fact="0.876"/>
              <dgm:constr type="l" for="ch" forName="accentShape_3" refType="w" fact="0.4699"/>
              <dgm:constr type="t" for="ch" forName="accentShape_3" refType="h" fact="0.2457"/>
              <dgm:constr type="w" for="ch" forName="accentShape_3" refType="w" fact="0.2153"/>
              <dgm:constr type="h" for="ch" forName="accentShape_3" refType="h" fact="0.7495"/>
              <dgm:constr type="l" for="ch" forName="accentShape_4" refType="w" fact="0.6997"/>
              <dgm:constr type="t" for="ch" forName="accentShape_4" refType="h" fact="0.3696"/>
              <dgm:constr type="w" for="ch" forName="accentShape_4" refType="w" fact="0.2153"/>
              <dgm:constr type="h" for="ch" forName="accentShape_4" refType="h" fact="0.6256"/>
              <dgm:constr type="l" for="ch" forName="parentText_1" refType="w" fact="0.16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3953"/>
              <dgm:constr type="t" for="ch" forName="parentText_2" refType="h" fact="0.1192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6299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4" refType="w" fact="0.8597"/>
              <dgm:constr type="t" for="ch" forName="parentText_4" refType="h" fact="0.3696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2" refType="w" fact="0.2353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  <dgm:constr type="l" for="ch" forName="childText_3" refType="w" fact="0.4699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543"/>
              <dgm:constr type="l" for="ch" forName="childText_4" refType="w" fact="0.6997"/>
              <dgm:constr type="t" for="ch" forName="childText_4" refType="h" fact="0.3696"/>
              <dgm:constr type="w" for="ch" forName="childText_4" refType="w" refFor="ch" refForName="accentShape_4" fact="0.71"/>
              <dgm:constr type="h" for="ch" forName="childText_4" refType="h" fact="0.6261"/>
            </dgm:constrLst>
          </dgm:if>
          <dgm:else name="Name17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l" for="ch" forName="accentShape_4" refType="w" fact="0"/>
              <dgm:constr type="t" for="ch" forName="accentShape_1" refType="h" fact="0"/>
              <dgm:constr type="w" for="ch" forName="accentShape_1" refType="w" fact="0.2153"/>
              <dgm:constr type="h" for="ch" forName="accentShape_1" refType="h" fact="0.9952"/>
              <dgm:constr type="l" for="ch" forName="accentShape_3" refType="w" fact="0.2353"/>
              <dgm:constr type="t" for="ch" forName="accentShape_2" refType="h" fact="0.1192"/>
              <dgm:constr type="w" for="ch" forName="accentShape_2" refType="w" fact="0.2153"/>
              <dgm:constr type="h" for="ch" forName="accentShape_2" refType="h" fact="0.876"/>
              <dgm:constr type="l" for="ch" forName="accentShape_2" refType="w" fact="0.4699"/>
              <dgm:constr type="t" for="ch" forName="accentShape_3" refType="h" fact="0.2457"/>
              <dgm:constr type="w" for="ch" forName="accentShape_3" refType="w" fact="0.2153"/>
              <dgm:constr type="h" for="ch" forName="accentShape_3" refType="h" fact="0.7495"/>
              <dgm:constr type="l" for="ch" forName="accentShape_1" refType="w" fact="0.6997"/>
              <dgm:constr type="t" for="ch" forName="accentShape_4" refType="h" fact="0.3696"/>
              <dgm:constr type="w" for="ch" forName="accentShape_4" refType="w" fact="0.2153"/>
              <dgm:constr type="h" for="ch" forName="accentShape_4" refType="h" fact="0.6256"/>
              <dgm:constr type="l" for="ch" forName="parentText_4" refType="w" fact="0.16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3" refType="w" fact="0.3953"/>
              <dgm:constr type="t" for="ch" forName="parentText_2" refType="h" fact="0.1192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2" refType="w" fact="0.6299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1" refType="w" fact="0.8597"/>
              <dgm:constr type="t" for="ch" forName="parentText_4" refType="h" fact="0.3696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childText_4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3" refType="w" fact="0.2353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808"/>
              <dgm:constr type="l" for="ch" forName="childText_2" refType="w" fact="0.4699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543"/>
              <dgm:constr type="l" for="ch" forName="childText_1" refType="w" fact="0.6997"/>
              <dgm:constr type="t" for="ch" forName="childText_4" refType="h" fact="0.3696"/>
              <dgm:constr type="w" for="ch" forName="childText_4" refType="w" refFor="ch" refForName="accentShape_4" fact="0.71"/>
              <dgm:constr type="h" for="ch" forName="childText_4" refType="h" fact="0.6261"/>
            </dgm:constrLst>
          </dgm:else>
        </dgm:choose>
      </dgm:if>
      <dgm:if name="Name18" axis="ch" ptType="node" func="cnt" op="equ" val="5">
        <dgm:alg type="composite">
          <dgm:param type="ar" val="2.0125"/>
        </dgm:alg>
        <dgm:choose name="Name19">
          <dgm:if name="Name20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l" for="ch" forName="accentShape_1" refType="w" fact="0"/>
              <dgm:constr type="t" for="ch" forName="accentShape_1" refType="h" fact="0"/>
              <dgm:constr type="w" for="ch" forName="accentShape_1" refType="w" fact="0.1759"/>
              <dgm:constr type="h" for="ch" forName="accentShape_1" refType="h" fact="0.9952"/>
              <dgm:constr type="l" for="ch" forName="accentShape_2" refType="w" fact="0.192"/>
              <dgm:constr type="t" for="ch" forName="accentShape_2" refType="h" fact="0.1196"/>
              <dgm:constr type="w" for="ch" forName="accentShape_2" refType="w" fact="0.1759"/>
              <dgm:constr type="h" for="ch" forName="accentShape_2" refType="h" fact="0.876"/>
              <dgm:constr type="l" for="ch" forName="accentShape_3" refType="w" fact="0.384"/>
              <dgm:constr type="t" for="ch" forName="accentShape_3" refType="h" fact="0.2457"/>
              <dgm:constr type="w" for="ch" forName="accentShape_3" refType="w" fact="0.1759"/>
              <dgm:constr type="h" for="ch" forName="accentShape_3" refType="h" fact="0.7499"/>
              <dgm:constr type="l" for="ch" forName="accentShape_4" refType="w" fact="0.5759"/>
              <dgm:constr type="t" for="ch" forName="accentShape_4" refType="h" fact="0.3739"/>
              <dgm:constr type="w" for="ch" forName="accentShape_4" refType="w" fact="0.1759"/>
              <dgm:constr type="h" for="ch" forName="accentShape_4" refType="h" fact="0.6217"/>
              <dgm:constr type="l" for="ch" forName="accentShape_5" refType="w" fact="0.7679"/>
              <dgm:constr type="t" for="ch" forName="accentShape_5" refType="h" fact="0.5"/>
              <dgm:constr type="w" for="ch" forName="accentShape_5" refType="w" fact="0.1759"/>
              <dgm:constr type="h" for="ch" forName="accentShape_5" refType="h" fact="0.4956"/>
              <dgm:constr type="l" for="ch" forName="parentText_1" refType="w" fact="0.125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317"/>
              <dgm:constr type="t" for="ch" forName="parentText_2" refType="h" fact="0.1196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509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4" refType="w" fact="0.7009"/>
              <dgm:constr type="t" for="ch" forName="parentText_4" refType="h" fact="0.3739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5" refType="w" fact="0.8929"/>
              <dgm:constr type="t" for="ch" forName="parentText_5" refType="h" fact="0.5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2" refType="w" fact="0.192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76"/>
              <dgm:constr type="l" for="ch" forName="childText_3" refType="w" fact="0.384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499"/>
              <dgm:constr type="l" for="ch" forName="childText_4" refType="w" fact="0.5759"/>
              <dgm:constr type="t" for="ch" forName="childText_4" refType="h" fact="0.3739"/>
              <dgm:constr type="w" for="ch" forName="childText_4" refType="w" refFor="ch" refForName="accentShape_4" fact="0.71"/>
              <dgm:constr type="h" for="ch" forName="childText_4" refType="h" fact="0.6217"/>
              <dgm:constr type="l" for="ch" forName="childText_5" refType="w" fact="0.7679"/>
              <dgm:constr type="t" for="ch" forName="childText_5" refType="h" fact="0.5001"/>
              <dgm:constr type="w" for="ch" forName="childText_5" refType="w" refFor="ch" refForName="accentShape_5" fact="0.71"/>
              <dgm:constr type="h" for="ch" forName="childText_5" refType="h" fact="0.4956"/>
            </dgm:constrLst>
          </dgm:if>
          <dgm:else name="Name21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l" for="ch" forName="accentShape_5" refType="w" fact="0"/>
              <dgm:constr type="t" for="ch" forName="accentShape_1" refType="h" fact="0"/>
              <dgm:constr type="w" for="ch" forName="accentShape_1" refType="w" fact="0.1759"/>
              <dgm:constr type="h" for="ch" forName="accentShape_1" refType="h" fact="0.9952"/>
              <dgm:constr type="l" for="ch" forName="accentShape_4" refType="w" fact="0.192"/>
              <dgm:constr type="t" for="ch" forName="accentShape_2" refType="h" fact="0.1196"/>
              <dgm:constr type="w" for="ch" forName="accentShape_2" refType="w" fact="0.1759"/>
              <dgm:constr type="h" for="ch" forName="accentShape_2" refType="h" fact="0.876"/>
              <dgm:constr type="l" for="ch" forName="accentShape_3" refType="w" fact="0.384"/>
              <dgm:constr type="t" for="ch" forName="accentShape_3" refType="h" fact="0.2457"/>
              <dgm:constr type="w" for="ch" forName="accentShape_3" refType="w" fact="0.1759"/>
              <dgm:constr type="h" for="ch" forName="accentShape_3" refType="h" fact="0.7499"/>
              <dgm:constr type="l" for="ch" forName="accentShape_2" refType="w" fact="0.5759"/>
              <dgm:constr type="t" for="ch" forName="accentShape_4" refType="h" fact="0.3739"/>
              <dgm:constr type="w" for="ch" forName="accentShape_4" refType="w" fact="0.1759"/>
              <dgm:constr type="h" for="ch" forName="accentShape_4" refType="h" fact="0.6217"/>
              <dgm:constr type="l" for="ch" forName="accentShape_1" refType="w" fact="0.7679"/>
              <dgm:constr type="t" for="ch" forName="accentShape_5" refType="h" fact="0.5"/>
              <dgm:constr type="w" for="ch" forName="accentShape_5" refType="w" fact="0.1759"/>
              <dgm:constr type="h" for="ch" forName="accentShape_5" refType="h" fact="0.4956"/>
              <dgm:constr type="l" for="ch" forName="parentText_5" refType="w" fact="0.125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4" refType="w" fact="0.317"/>
              <dgm:constr type="t" for="ch" forName="parentText_2" refType="h" fact="0.1196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509"/>
              <dgm:constr type="t" for="ch" forName="parentText_3" refType="h" fact="0.2457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2" refType="w" fact="0.7009"/>
              <dgm:constr type="t" for="ch" forName="parentText_4" refType="h" fact="0.3739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1" refType="w" fact="0.8929"/>
              <dgm:constr type="t" for="ch" forName="parentText_5" refType="h" fact="0.5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childText_5" refType="w" fact="0"/>
              <dgm:constr type="t" for="ch" forName="childText_1" refType="h" fact="0"/>
              <dgm:constr type="w" for="ch" forName="childText_1" refType="w" refFor="ch" refForName="accentShape_1" fact="0.71"/>
              <dgm:constr type="h" for="ch" forName="childText_1" refType="h"/>
              <dgm:constr type="l" for="ch" forName="childText_4" refType="w" fact="0.192"/>
              <dgm:constr type="t" for="ch" forName="childText_2" refType="h" fact="0.1192"/>
              <dgm:constr type="w" for="ch" forName="childText_2" refType="w" refFor="ch" refForName="accentShape_2" fact="0.71"/>
              <dgm:constr type="h" for="ch" forName="childText_2" refType="h" fact="0.876"/>
              <dgm:constr type="l" for="ch" forName="childText_3" refType="w" fact="0.384"/>
              <dgm:constr type="t" for="ch" forName="childText_3" refType="h" fact="0.2457"/>
              <dgm:constr type="w" for="ch" forName="childText_3" refType="w" refFor="ch" refForName="accentShape_3" fact="0.71"/>
              <dgm:constr type="h" for="ch" forName="childText_3" refType="h" fact="0.7499"/>
              <dgm:constr type="l" for="ch" forName="childText_2" refType="w" fact="0.5759"/>
              <dgm:constr type="t" for="ch" forName="childText_4" refType="h" fact="0.3739"/>
              <dgm:constr type="w" for="ch" forName="childText_4" refType="w" refFor="ch" refForName="accentShape_4" fact="0.71"/>
              <dgm:constr type="h" for="ch" forName="childText_4" refType="h" fact="0.6261"/>
              <dgm:constr type="l" for="ch" forName="childText_1" refType="w" fact="0.7679"/>
              <dgm:constr type="t" for="ch" forName="childText_5" refType="h" fact="0.5001"/>
              <dgm:constr type="w" for="ch" forName="childText_5" refType="w" refFor="ch" refForName="accentShape_5" fact="0.71"/>
              <dgm:constr type="h" for="ch" forName="childText_5" refType="h" fact="0.4999"/>
            </dgm:constrLst>
          </dgm:else>
        </dgm:choose>
      </dgm:if>
      <dgm:if name="Name22" axis="ch" ptType="node" func="cnt" op="equ" val="6">
        <dgm:alg type="composite">
          <dgm:param type="ar" val="2.4006"/>
        </dgm:alg>
        <dgm:shape xmlns:r="http://schemas.openxmlformats.org/officeDocument/2006/relationships" r:blip="">
          <dgm:adjLst/>
        </dgm:shape>
        <dgm:choose name="Name23">
          <dgm:if name="Name24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6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6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6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6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childText_6" refType="primFontSz" refFor="des" refForName="parentText_5" op="lte"/>
              <dgm:constr type="primFontSz" for="des" forName="childText_1" refType="primFontSz" refFor="des" refForName="parentText_6" op="lte"/>
              <dgm:constr type="primFontSz" for="des" forName="childText_2" refType="primFontSz" refFor="des" refForName="parentText_6" op="lte"/>
              <dgm:constr type="primFontSz" for="des" forName="childText_3" refType="primFontSz" refFor="des" refForName="parentText_6" op="lte"/>
              <dgm:constr type="primFontSz" for="des" forName="childText_4" refType="primFontSz" refFor="des" refForName="parentText_6" op="lte"/>
              <dgm:constr type="primFontSz" for="des" forName="childText_5" refType="primFontSz" refFor="des" refForName="parentText_6" op="lte"/>
              <dgm:constr type="primFontSz" for="des" forName="childText_6" refType="primFontSz" refFor="des" refForName="parentText_6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parentText_6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primFontSz" for="des" forName="childText_6" refType="primFontSz" refFor="des" refForName="childText_1" op="equ"/>
              <dgm:constr type="l" for="ch" forName="accentShape_1" refType="w" fact="0"/>
              <dgm:constr type="t" for="ch" forName="accentShape_1" refType="h" fact="0"/>
              <dgm:constr type="w" for="ch" forName="accentShape_1" refType="w" fact="0.1473"/>
              <dgm:constr type="h" for="ch" forName="accentShape_1" refType="h"/>
              <dgm:constr type="l" for="ch" forName="accentShape_2" refType="w" fact="0.1608"/>
              <dgm:constr type="t" for="ch" forName="accentShape_2" refType="h" fact="0.1"/>
              <dgm:constr type="w" for="ch" forName="accentShape_2" refType="w" fact="0.1473"/>
              <dgm:constr type="h" for="ch" forName="accentShape_2" refType="h" fact="0.9"/>
              <dgm:constr type="l" for="ch" forName="accentShape_3" refType="w" fact="0.3216"/>
              <dgm:constr type="t" for="ch" forName="accentShape_3" refType="h" fact="0.2"/>
              <dgm:constr type="w" for="ch" forName="accentShape_3" refType="w" fact="0.1473"/>
              <dgm:constr type="h" for="ch" forName="accentShape_3" refType="h" fact="0.8"/>
              <dgm:constr type="l" for="ch" forName="accentShape_4" refType="w" fact="0.4824"/>
              <dgm:constr type="t" for="ch" forName="accentShape_4" refType="h" fact="0.3"/>
              <dgm:constr type="w" for="ch" forName="accentShape_4" refType="w" fact="0.1473"/>
              <dgm:constr type="h" for="ch" forName="accentShape_4" refType="h" fact="0.7"/>
              <dgm:constr type="l" for="ch" forName="accentShape_5" refType="w" fact="0.6432"/>
              <dgm:constr type="t" for="ch" forName="accentShape_5" refType="h" fact="0.4"/>
              <dgm:constr type="w" for="ch" forName="accentShape_5" refType="w" fact="0.1473"/>
              <dgm:constr type="h" for="ch" forName="accentShape_5" refType="h" fact="0.6"/>
              <dgm:constr type="l" for="ch" forName="accentShape_6" refType="w" fact="0.8056"/>
              <dgm:constr type="t" for="ch" forName="accentShape_6" refType="h" fact="0.5"/>
              <dgm:constr type="w" for="ch" forName="accentShape_6" refType="w" fact="0.1473"/>
              <dgm:constr type="h" for="ch" forName="accentShape_6" refType="h" fact="0.5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"/>
              <dgm:constr type="h" for="ch" forName="childText_1" refType="h" refFor="ch" refForName="accentShape_1"/>
              <dgm:constr type="l" for="ch" forName="childText_2" refType="w" fact="0.1608"/>
              <dgm:constr type="t" for="ch" forName="childText_2" refType="h" fact="0.1"/>
              <dgm:constr type="w" for="ch" forName="childText_2" refType="w" refFor="ch" refForName="accentShape_2" fact="0.7"/>
              <dgm:constr type="h" for="ch" forName="childText_2" refType="h" refFor="ch" refForName="accentShape_2"/>
              <dgm:constr type="l" for="ch" forName="childText_3" refType="w" fact="0.3216"/>
              <dgm:constr type="t" for="ch" forName="childText_3" refType="h" fact="0.2"/>
              <dgm:constr type="w" for="ch" forName="childText_3" refType="w" refFor="ch" refForName="accentShape_3" fact="0.7"/>
              <dgm:constr type="h" for="ch" forName="childText_3" refType="h" refFor="ch" refForName="accentShape_3"/>
              <dgm:constr type="l" for="ch" forName="childText_4" refType="w" fact="0.4824"/>
              <dgm:constr type="t" for="ch" forName="childText_4" refType="h" fact="0.3"/>
              <dgm:constr type="w" for="ch" forName="childText_4" refType="w" refFor="ch" refForName="accentShape_4" fact="0.7"/>
              <dgm:constr type="h" for="ch" forName="childText_4" refType="h" refFor="ch" refForName="accentShape_4"/>
              <dgm:constr type="l" for="ch" forName="childText_5" refType="w" fact="0.6432"/>
              <dgm:constr type="t" for="ch" forName="childText_5" refType="h" fact="0.4"/>
              <dgm:constr type="w" for="ch" forName="childText_5" refType="w" refFor="ch" refForName="accentShape_5" fact="0.7"/>
              <dgm:constr type="h" for="ch" forName="childText_5" refType="h" refFor="ch" refForName="accentShape_5"/>
              <dgm:constr type="l" for="ch" forName="childText_6" refType="w" fact="0.8056"/>
              <dgm:constr type="t" for="ch" forName="childText_6" refType="h" fact="0.5"/>
              <dgm:constr type="w" for="ch" forName="childText_6" refType="w" refFor="ch" refForName="accentShape_6" fact="0.7"/>
              <dgm:constr type="h" for="ch" forName="childText_6" refType="h" refFor="ch" refForName="accentShape_6"/>
              <dgm:constr type="l" for="ch" forName="parentText_1" refType="w" fact="0.1045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2653"/>
              <dgm:constr type="t" for="ch" forName="parentText_2" refType="h" fact="0.1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4261"/>
              <dgm:constr type="t" for="ch" forName="parentText_3" refType="h" fact="0.2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4" refType="w" fact="0.5869"/>
              <dgm:constr type="t" for="ch" forName="parentText_4" refType="h" fact="0.3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5" refType="w" fact="0.7477"/>
              <dgm:constr type="t" for="ch" forName="parentText_5" refType="h" fact="0.4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parentText_6" refType="w" fact="0.9101"/>
              <dgm:constr type="t" for="ch" forName="parentText_6" refType="h" fact="0.5"/>
              <dgm:constr type="w" for="ch" forName="parentText_6" refType="w" refFor="ch" refForName="accentShape_6" fact="0.26"/>
              <dgm:constr type="h" for="ch" forName="parentText_6" refType="h" refFor="ch" refForName="accentShape_6" fact="0.9"/>
            </dgm:constrLst>
          </dgm:if>
          <dgm:else name="Name25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6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6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6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6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childText_6" refType="primFontSz" refFor="des" refForName="parentText_5" op="lte"/>
              <dgm:constr type="primFontSz" for="des" forName="childText_1" refType="primFontSz" refFor="des" refForName="parentText_6" op="lte"/>
              <dgm:constr type="primFontSz" for="des" forName="childText_2" refType="primFontSz" refFor="des" refForName="parentText_6" op="lte"/>
              <dgm:constr type="primFontSz" for="des" forName="childText_3" refType="primFontSz" refFor="des" refForName="parentText_6" op="lte"/>
              <dgm:constr type="primFontSz" for="des" forName="childText_4" refType="primFontSz" refFor="des" refForName="parentText_6" op="lte"/>
              <dgm:constr type="primFontSz" for="des" forName="childText_5" refType="primFontSz" refFor="des" refForName="parentText_6" op="lte"/>
              <dgm:constr type="primFontSz" for="des" forName="childText_6" refType="primFontSz" refFor="des" refForName="parentText_6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parentText_6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primFontSz" for="des" forName="childText_6" refType="primFontSz" refFor="des" refForName="childText_1" op="equ"/>
              <dgm:constr type="l" for="ch" forName="accentShape_6" refType="w" fact="0"/>
              <dgm:constr type="t" for="ch" forName="accentShape_1" refType="h" fact="0"/>
              <dgm:constr type="w" for="ch" forName="accentShape_1" refType="w" fact="0.1473"/>
              <dgm:constr type="h" for="ch" forName="accentShape_1" refType="h"/>
              <dgm:constr type="l" for="ch" forName="accentShape_5" refType="w" fact="0.1608"/>
              <dgm:constr type="t" for="ch" forName="accentShape_2" refType="h" fact="0.1"/>
              <dgm:constr type="w" for="ch" forName="accentShape_2" refType="w" fact="0.1473"/>
              <dgm:constr type="h" for="ch" forName="accentShape_2" refType="h" fact="0.9"/>
              <dgm:constr type="l" for="ch" forName="accentShape_4" refType="w" fact="0.3216"/>
              <dgm:constr type="t" for="ch" forName="accentShape_3" refType="h" fact="0.2"/>
              <dgm:constr type="w" for="ch" forName="accentShape_3" refType="w" fact="0.1473"/>
              <dgm:constr type="h" for="ch" forName="accentShape_3" refType="h" fact="0.8"/>
              <dgm:constr type="l" for="ch" forName="accentShape_3" refType="w" fact="0.4824"/>
              <dgm:constr type="t" for="ch" forName="accentShape_4" refType="h" fact="0.3"/>
              <dgm:constr type="w" for="ch" forName="accentShape_4" refType="w" fact="0.1473"/>
              <dgm:constr type="h" for="ch" forName="accentShape_4" refType="h" fact="0.7"/>
              <dgm:constr type="l" for="ch" forName="accentShape_2" refType="w" fact="0.6432"/>
              <dgm:constr type="t" for="ch" forName="accentShape_5" refType="h" fact="0.4"/>
              <dgm:constr type="w" for="ch" forName="accentShape_5" refType="w" fact="0.1473"/>
              <dgm:constr type="h" for="ch" forName="accentShape_5" refType="h" fact="0.6"/>
              <dgm:constr type="l" for="ch" forName="accentShape_1" refType="w" fact="0.8056"/>
              <dgm:constr type="t" for="ch" forName="accentShape_6" refType="h" fact="0.5"/>
              <dgm:constr type="w" for="ch" forName="accentShape_6" refType="w" fact="0.1473"/>
              <dgm:constr type="h" for="ch" forName="accentShape_6" refType="h" fact="0.5"/>
              <dgm:constr type="l" for="ch" forName="childText_6" refType="w" fact="0"/>
              <dgm:constr type="t" for="ch" forName="childText_1" refType="h" fact="0"/>
              <dgm:constr type="w" for="ch" forName="childText_1" refType="w" refFor="ch" refForName="accentShape_1" fact="0.7"/>
              <dgm:constr type="h" for="ch" forName="childText_1" refType="h" refFor="ch" refForName="accentShape_1"/>
              <dgm:constr type="l" for="ch" forName="childText_5" refType="w" fact="0.1608"/>
              <dgm:constr type="t" for="ch" forName="childText_2" refType="h" fact="0.1"/>
              <dgm:constr type="w" for="ch" forName="childText_2" refType="w" refFor="ch" refForName="accentShape_2" fact="0.7"/>
              <dgm:constr type="h" for="ch" forName="childText_2" refType="h" refFor="ch" refForName="accentShape_2"/>
              <dgm:constr type="l" for="ch" forName="childText_4" refType="w" fact="0.3216"/>
              <dgm:constr type="t" for="ch" forName="childText_3" refType="h" fact="0.2"/>
              <dgm:constr type="w" for="ch" forName="childText_3" refType="w" refFor="ch" refForName="accentShape_3" fact="0.7"/>
              <dgm:constr type="h" for="ch" forName="childText_3" refType="h" refFor="ch" refForName="accentShape_3"/>
              <dgm:constr type="l" for="ch" forName="childText_3" refType="w" fact="0.4824"/>
              <dgm:constr type="t" for="ch" forName="childText_4" refType="h" fact="0.3"/>
              <dgm:constr type="w" for="ch" forName="childText_4" refType="w" refFor="ch" refForName="accentShape_4" fact="0.7"/>
              <dgm:constr type="h" for="ch" forName="childText_4" refType="h" refFor="ch" refForName="accentShape_4"/>
              <dgm:constr type="l" for="ch" forName="childText_2" refType="w" fact="0.6432"/>
              <dgm:constr type="t" for="ch" forName="childText_5" refType="h" fact="0.4"/>
              <dgm:constr type="w" for="ch" forName="childText_5" refType="w" refFor="ch" refForName="accentShape_5" fact="0.7"/>
              <dgm:constr type="h" for="ch" forName="childText_5" refType="h" refFor="ch" refForName="accentShape_5"/>
              <dgm:constr type="l" for="ch" forName="childText_1" refType="w" fact="0.8056"/>
              <dgm:constr type="t" for="ch" forName="childText_6" refType="h" fact="0.5"/>
              <dgm:constr type="w" for="ch" forName="childText_6" refType="w" refFor="ch" refForName="accentShape_6" fact="0.7"/>
              <dgm:constr type="h" for="ch" forName="childText_6" refType="h" refFor="ch" refForName="accentShape_6"/>
              <dgm:constr type="l" for="ch" forName="parentText_6" refType="w" fact="0.1045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5" refType="w" fact="0.2653"/>
              <dgm:constr type="t" for="ch" forName="parentText_2" refType="h" fact="0.1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4" refType="w" fact="0.4261"/>
              <dgm:constr type="t" for="ch" forName="parentText_3" refType="h" fact="0.2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3" refType="w" fact="0.5869"/>
              <dgm:constr type="t" for="ch" forName="parentText_4" refType="h" fact="0.3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2" refType="w" fact="0.7477"/>
              <dgm:constr type="t" for="ch" forName="parentText_5" refType="h" fact="0.4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parentText_1" refType="w" fact="0.9101"/>
              <dgm:constr type="t" for="ch" forName="parentText_6" refType="h" fact="0.5"/>
              <dgm:constr type="w" for="ch" forName="parentText_6" refType="w" refFor="ch" refForName="accentShape_6" fact="0.26"/>
              <dgm:constr type="h" for="ch" forName="parentText_6" refType="h" refFor="ch" refForName="accentShape_6" fact="0.9"/>
            </dgm:constrLst>
          </dgm:else>
        </dgm:choose>
      </dgm:if>
      <dgm:else name="Name26">
        <dgm:alg type="composite">
          <dgm:param type="ar" val="2.7874"/>
        </dgm:alg>
        <dgm:shape xmlns:r="http://schemas.openxmlformats.org/officeDocument/2006/relationships" r:blip="">
          <dgm:adjLst/>
        </dgm:shape>
        <dgm:choose name="Name27">
          <dgm:if name="Name28" func="var" arg="dir" op="equ" val="norm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6" refType="primFontSz" refFor="des" refForName="parentText_1" op="lte"/>
              <dgm:constr type="primFontSz" for="des" forName="childText_7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6" refType="primFontSz" refFor="des" refForName="parentText_2" op="lte"/>
              <dgm:constr type="primFontSz" for="des" forName="childText_7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6" refType="primFontSz" refFor="des" refForName="parentText_3" op="lte"/>
              <dgm:constr type="primFontSz" for="des" forName="childText_7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6" refType="primFontSz" refFor="des" refForName="parentText_4" op="lte"/>
              <dgm:constr type="primFontSz" for="des" forName="childText_7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childText_6" refType="primFontSz" refFor="des" refForName="parentText_5" op="lte"/>
              <dgm:constr type="primFontSz" for="des" forName="childText_7" refType="primFontSz" refFor="des" refForName="parentText_5" op="lte"/>
              <dgm:constr type="primFontSz" for="des" forName="childText_1" refType="primFontSz" refFor="des" refForName="parentText_6" op="lte"/>
              <dgm:constr type="primFontSz" for="des" forName="childText_2" refType="primFontSz" refFor="des" refForName="parentText_6" op="lte"/>
              <dgm:constr type="primFontSz" for="des" forName="childText_3" refType="primFontSz" refFor="des" refForName="parentText_6" op="lte"/>
              <dgm:constr type="primFontSz" for="des" forName="childText_4" refType="primFontSz" refFor="des" refForName="parentText_6" op="lte"/>
              <dgm:constr type="primFontSz" for="des" forName="childText_5" refType="primFontSz" refFor="des" refForName="parentText_6" op="lte"/>
              <dgm:constr type="primFontSz" for="des" forName="childText_6" refType="primFontSz" refFor="des" refForName="parentText_6" op="lte"/>
              <dgm:constr type="primFontSz" for="des" forName="childText_7" refType="primFontSz" refFor="des" refForName="parentText_6" op="lte"/>
              <dgm:constr type="primFontSz" for="des" forName="childText_1" refType="primFontSz" refFor="des" refForName="parentText_7" op="lte"/>
              <dgm:constr type="primFontSz" for="des" forName="childText_2" refType="primFontSz" refFor="des" refForName="parentText_7" op="lte"/>
              <dgm:constr type="primFontSz" for="des" forName="childText_3" refType="primFontSz" refFor="des" refForName="parentText_7" op="lte"/>
              <dgm:constr type="primFontSz" for="des" forName="childText_4" refType="primFontSz" refFor="des" refForName="parentText_7" op="lte"/>
              <dgm:constr type="primFontSz" for="des" forName="childText_5" refType="primFontSz" refFor="des" refForName="parentText_7" op="lte"/>
              <dgm:constr type="primFontSz" for="des" forName="childText_6" refType="primFontSz" refFor="des" refForName="parentText_7" op="lte"/>
              <dgm:constr type="primFontSz" for="des" forName="childText_7" refType="primFontSz" refFor="des" refForName="parentText_7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parentText_6" refType="primFontSz" refFor="des" refForName="parentText_1" op="equ"/>
              <dgm:constr type="primFontSz" for="des" forName="parentText_7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primFontSz" for="des" forName="childText_6" refType="primFontSz" refFor="des" refForName="childText_1" op="equ"/>
              <dgm:constr type="primFontSz" for="des" forName="childText_7" refType="primFontSz" refFor="des" refForName="childText_1" op="equ"/>
              <dgm:constr type="l" for="ch" forName="accentShape_1" refType="w" fact="0"/>
              <dgm:constr type="t" for="ch" forName="accentShape_1" refType="h" fact="0"/>
              <dgm:constr type="w" for="ch" forName="accentShape_1" refType="w" fact="0.1269"/>
              <dgm:constr type="h" for="ch" forName="accentShape_1" refType="h"/>
              <dgm:constr type="l" for="ch" forName="accentShape_2" refType="w" fact="0.1385"/>
              <dgm:constr type="t" for="ch" forName="accentShape_2" refType="h" fact="0.0833"/>
              <dgm:constr type="w" for="ch" forName="accentShape_2" refType="w" fact="0.1269"/>
              <dgm:constr type="h" for="ch" forName="accentShape_2" refType="h" fact="0.9165"/>
              <dgm:constr type="l" for="ch" forName="accentShape_3" refType="w" fact="0.277"/>
              <dgm:constr type="t" for="ch" forName="accentShape_3" refType="h" fact="0.1666"/>
              <dgm:constr type="w" for="ch" forName="accentShape_3" refType="w" fact="0.1269"/>
              <dgm:constr type="h" for="ch" forName="accentShape_3" refType="h" fact="0.8332"/>
              <dgm:constr type="l" for="ch" forName="accentShape_4" refType="w" fact="0.4155"/>
              <dgm:constr type="t" for="ch" forName="accentShape_4" refType="h" fact="0.2499"/>
              <dgm:constr type="w" for="ch" forName="accentShape_4" refType="w" fact="0.1269"/>
              <dgm:constr type="h" for="ch" forName="accentShape_4" refType="h" fact="0.7499"/>
              <dgm:constr type="l" for="ch" forName="accentShape_5" refType="w" fact="0.5539"/>
              <dgm:constr type="t" for="ch" forName="accentShape_5" refType="h" fact="0.3332"/>
              <dgm:constr type="w" for="ch" forName="accentShape_5" refType="w" fact="0.1269"/>
              <dgm:constr type="h" for="ch" forName="accentShape_5" refType="h" fact="0.6666"/>
              <dgm:constr type="l" for="ch" forName="accentShape_6" refType="w" fact="0.6938"/>
              <dgm:constr type="t" for="ch" forName="accentShape_6" refType="h" fact="0.4165"/>
              <dgm:constr type="w" for="ch" forName="accentShape_6" refType="w" fact="0.1269"/>
              <dgm:constr type="h" for="ch" forName="accentShape_6" refType="h" fact="0.5833"/>
              <dgm:constr type="l" for="ch" forName="accentShape_7" refType="w" fact="0.8326"/>
              <dgm:constr type="t" for="ch" forName="accentShape_7" refType="h" fact="0.5"/>
              <dgm:constr type="w" for="ch" forName="accentShape_7" refType="w" fact="0.1269"/>
              <dgm:constr type="h" for="ch" forName="accentShape_7" refType="h" fact="0.5"/>
              <dgm:constr type="l" for="ch" forName="parentText_1" refType="w" fact="0.0888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2" refType="w" fact="0.2273"/>
              <dgm:constr type="t" for="ch" forName="parentText_2" refType="h" fact="0.0833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3" refType="w" fact="0.36583"/>
              <dgm:constr type="t" for="ch" forName="parentText_3" refType="h" fact="0.1666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4" refType="w" fact="0.5043"/>
              <dgm:constr type="t" for="ch" forName="parentText_4" refType="h" fact="0.2499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5" refType="w" fact="0.6427"/>
              <dgm:constr type="t" for="ch" forName="parentText_5" refType="h" fact="0.3332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parentText_6" refType="w" fact="0.78263"/>
              <dgm:constr type="t" for="ch" forName="parentText_6" refType="h" fact="0.4165"/>
              <dgm:constr type="w" for="ch" forName="parentText_6" refType="w" refFor="ch" refForName="accentShape_6" fact="0.26"/>
              <dgm:constr type="h" for="ch" forName="parentText_6" refType="h" refFor="ch" refForName="accentShape_6" fact="0.9"/>
              <dgm:constr type="l" for="ch" forName="parentText_7" refType="w" fact="0.92143"/>
              <dgm:constr type="t" for="ch" forName="parentText_7" refType="h" fact="0.5"/>
              <dgm:constr type="w" for="ch" forName="parentText_7" refType="w" refFor="ch" refForName="accentShape_7" fact="0.26"/>
              <dgm:constr type="h" for="ch" forName="parentText_7" refType="h" refFor="ch" refForName="accentShape_7" fact="0.9"/>
              <dgm:constr type="l" for="ch" forName="childText_1" refType="w" fact="0"/>
              <dgm:constr type="t" for="ch" forName="childText_1" refType="h" fact="0"/>
              <dgm:constr type="w" for="ch" forName="childText_1" refType="w" refFor="ch" refForName="accentShape_1" fact="0.7"/>
              <dgm:constr type="h" for="ch" forName="childText_1" refType="h" refFor="ch" refForName="accentShape_1"/>
              <dgm:constr type="l" for="ch" forName="childText_2" refType="w" fact="0.1385"/>
              <dgm:constr type="t" for="ch" forName="childText_2" refType="h" fact="0.0833"/>
              <dgm:constr type="w" for="ch" forName="childText_2" refType="w" refFor="ch" refForName="accentShape_2" fact="0.7"/>
              <dgm:constr type="h" for="ch" forName="childText_2" refType="h" refFor="ch" refForName="accentShape_2"/>
              <dgm:constr type="l" for="ch" forName="childText_3" refType="w" fact="0.277"/>
              <dgm:constr type="t" for="ch" forName="childText_3" refType="h" fact="0.1666"/>
              <dgm:constr type="w" for="ch" forName="childText_3" refType="w" refFor="ch" refForName="accentShape_3" fact="0.7"/>
              <dgm:constr type="h" for="ch" forName="childText_3" refType="h" refFor="ch" refForName="accentShape_3"/>
              <dgm:constr type="l" for="ch" forName="childText_4" refType="w" fact="0.4155"/>
              <dgm:constr type="t" for="ch" forName="childText_4" refType="h" fact="0.2499"/>
              <dgm:constr type="w" for="ch" forName="childText_4" refType="w" refFor="ch" refForName="accentShape_4" fact="0.7"/>
              <dgm:constr type="h" for="ch" forName="childText_4" refType="h" refFor="ch" refForName="accentShape_4"/>
              <dgm:constr type="l" for="ch" forName="childText_5" refType="w" fact="0.5539"/>
              <dgm:constr type="t" for="ch" forName="childText_5" refType="h" fact="0.3332"/>
              <dgm:constr type="w" for="ch" forName="childText_5" refType="w" refFor="ch" refForName="accentShape_5" fact="0.7"/>
              <dgm:constr type="h" for="ch" forName="childText_5" refType="h" refFor="ch" refForName="accentShape_5"/>
              <dgm:constr type="l" for="ch" forName="childText_6" refType="w" fact="0.6938"/>
              <dgm:constr type="t" for="ch" forName="childText_6" refType="h" fact="0.4165"/>
              <dgm:constr type="w" for="ch" forName="childText_6" refType="w" refFor="ch" refForName="accentShape_6" fact="0.7"/>
              <dgm:constr type="h" for="ch" forName="childText_6" refType="h" refFor="ch" refForName="accentShape_6"/>
              <dgm:constr type="l" for="ch" forName="childText_7" refType="w" fact="0.8326"/>
              <dgm:constr type="t" for="ch" forName="childText_7" refType="h" fact="0.5"/>
              <dgm:constr type="w" for="ch" forName="childText_7" refType="w" refFor="ch" refForName="accentShape_7" fact="0.7"/>
              <dgm:constr type="h" for="ch" forName="childText_7" refType="h" refFor="ch" refForName="accentShape_7"/>
            </dgm:constrLst>
          </dgm:if>
          <dgm:else name="Name29">
            <dgm:constrLst>
              <dgm:constr type="primFontSz" for="des" forName="childText_1" val="65"/>
              <dgm:constr type="primFontSz" for="des" forName="parentText_1" val="65"/>
              <dgm:constr type="primFontSz" for="des" forName="childText_1" refType="primFontSz" refFor="des" refForName="parentText_1" op="lte"/>
              <dgm:constr type="primFontSz" for="des" forName="childText_2" refType="primFontSz" refFor="des" refForName="parentText_1" op="lte"/>
              <dgm:constr type="primFontSz" for="des" forName="childText_3" refType="primFontSz" refFor="des" refForName="parentText_1" op="lte"/>
              <dgm:constr type="primFontSz" for="des" forName="childText_4" refType="primFontSz" refFor="des" refForName="parentText_1" op="lte"/>
              <dgm:constr type="primFontSz" for="des" forName="childText_5" refType="primFontSz" refFor="des" refForName="parentText_1" op="lte"/>
              <dgm:constr type="primFontSz" for="des" forName="childText_6" refType="primFontSz" refFor="des" refForName="parentText_1" op="lte"/>
              <dgm:constr type="primFontSz" for="des" forName="childText_7" refType="primFontSz" refFor="des" refForName="parentText_1" op="lte"/>
              <dgm:constr type="primFontSz" for="des" forName="childText_1" refType="primFontSz" refFor="des" refForName="parentText_2" op="lte"/>
              <dgm:constr type="primFontSz" for="des" forName="childText_2" refType="primFontSz" refFor="des" refForName="parentText_2" op="lte"/>
              <dgm:constr type="primFontSz" for="des" forName="childText_3" refType="primFontSz" refFor="des" refForName="parentText_2" op="lte"/>
              <dgm:constr type="primFontSz" for="des" forName="childText_4" refType="primFontSz" refFor="des" refForName="parentText_2" op="lte"/>
              <dgm:constr type="primFontSz" for="des" forName="childText_5" refType="primFontSz" refFor="des" refForName="parentText_2" op="lte"/>
              <dgm:constr type="primFontSz" for="des" forName="childText_6" refType="primFontSz" refFor="des" refForName="parentText_2" op="lte"/>
              <dgm:constr type="primFontSz" for="des" forName="childText_7" refType="primFontSz" refFor="des" refForName="parentText_2" op="lte"/>
              <dgm:constr type="primFontSz" for="des" forName="childText_1" refType="primFontSz" refFor="des" refForName="parentText_3" op="lte"/>
              <dgm:constr type="primFontSz" for="des" forName="childText_2" refType="primFontSz" refFor="des" refForName="parentText_3" op="lte"/>
              <dgm:constr type="primFontSz" for="des" forName="childText_3" refType="primFontSz" refFor="des" refForName="parentText_3" op="lte"/>
              <dgm:constr type="primFontSz" for="des" forName="childText_4" refType="primFontSz" refFor="des" refForName="parentText_3" op="lte"/>
              <dgm:constr type="primFontSz" for="des" forName="childText_5" refType="primFontSz" refFor="des" refForName="parentText_3" op="lte"/>
              <dgm:constr type="primFontSz" for="des" forName="childText_6" refType="primFontSz" refFor="des" refForName="parentText_3" op="lte"/>
              <dgm:constr type="primFontSz" for="des" forName="childText_7" refType="primFontSz" refFor="des" refForName="parentText_3" op="lte"/>
              <dgm:constr type="primFontSz" for="des" forName="childText_1" refType="primFontSz" refFor="des" refForName="parentText_4" op="lte"/>
              <dgm:constr type="primFontSz" for="des" forName="childText_2" refType="primFontSz" refFor="des" refForName="parentText_4" op="lte"/>
              <dgm:constr type="primFontSz" for="des" forName="childText_3" refType="primFontSz" refFor="des" refForName="parentText_4" op="lte"/>
              <dgm:constr type="primFontSz" for="des" forName="childText_4" refType="primFontSz" refFor="des" refForName="parentText_4" op="lte"/>
              <dgm:constr type="primFontSz" for="des" forName="childText_5" refType="primFontSz" refFor="des" refForName="parentText_4" op="lte"/>
              <dgm:constr type="primFontSz" for="des" forName="childText_6" refType="primFontSz" refFor="des" refForName="parentText_4" op="lte"/>
              <dgm:constr type="primFontSz" for="des" forName="childText_7" refType="primFontSz" refFor="des" refForName="parentText_4" op="lte"/>
              <dgm:constr type="primFontSz" for="des" forName="childText_1" refType="primFontSz" refFor="des" refForName="parentText_5" op="lte"/>
              <dgm:constr type="primFontSz" for="des" forName="childText_2" refType="primFontSz" refFor="des" refForName="parentText_5" op="lte"/>
              <dgm:constr type="primFontSz" for="des" forName="childText_3" refType="primFontSz" refFor="des" refForName="parentText_5" op="lte"/>
              <dgm:constr type="primFontSz" for="des" forName="childText_4" refType="primFontSz" refFor="des" refForName="parentText_5" op="lte"/>
              <dgm:constr type="primFontSz" for="des" forName="childText_5" refType="primFontSz" refFor="des" refForName="parentText_5" op="lte"/>
              <dgm:constr type="primFontSz" for="des" forName="childText_6" refType="primFontSz" refFor="des" refForName="parentText_5" op="lte"/>
              <dgm:constr type="primFontSz" for="des" forName="childText_7" refType="primFontSz" refFor="des" refForName="parentText_5" op="lte"/>
              <dgm:constr type="primFontSz" for="des" forName="childText_1" refType="primFontSz" refFor="des" refForName="parentText_6" op="lte"/>
              <dgm:constr type="primFontSz" for="des" forName="childText_2" refType="primFontSz" refFor="des" refForName="parentText_6" op="lte"/>
              <dgm:constr type="primFontSz" for="des" forName="childText_3" refType="primFontSz" refFor="des" refForName="parentText_6" op="lte"/>
              <dgm:constr type="primFontSz" for="des" forName="childText_4" refType="primFontSz" refFor="des" refForName="parentText_6" op="lte"/>
              <dgm:constr type="primFontSz" for="des" forName="childText_5" refType="primFontSz" refFor="des" refForName="parentText_6" op="lte"/>
              <dgm:constr type="primFontSz" for="des" forName="childText_6" refType="primFontSz" refFor="des" refForName="parentText_6" op="lte"/>
              <dgm:constr type="primFontSz" for="des" forName="childText_7" refType="primFontSz" refFor="des" refForName="parentText_6" op="lte"/>
              <dgm:constr type="primFontSz" for="des" forName="childText_1" refType="primFontSz" refFor="des" refForName="parentText_7" op="lte"/>
              <dgm:constr type="primFontSz" for="des" forName="childText_2" refType="primFontSz" refFor="des" refForName="parentText_7" op="lte"/>
              <dgm:constr type="primFontSz" for="des" forName="childText_3" refType="primFontSz" refFor="des" refForName="parentText_7" op="lte"/>
              <dgm:constr type="primFontSz" for="des" forName="childText_4" refType="primFontSz" refFor="des" refForName="parentText_7" op="lte"/>
              <dgm:constr type="primFontSz" for="des" forName="childText_5" refType="primFontSz" refFor="des" refForName="parentText_7" op="lte"/>
              <dgm:constr type="primFontSz" for="des" forName="childText_6" refType="primFontSz" refFor="des" refForName="parentText_7" op="lte"/>
              <dgm:constr type="primFontSz" for="des" forName="childText_7" refType="primFontSz" refFor="des" refForName="parentText_7" op="lte"/>
              <dgm:constr type="primFontSz" for="des" forName="parentText_2" refType="primFontSz" refFor="des" refForName="parentText_1" op="equ"/>
              <dgm:constr type="primFontSz" for="des" forName="parentText_3" refType="primFontSz" refFor="des" refForName="parentText_1" op="equ"/>
              <dgm:constr type="primFontSz" for="des" forName="parentText_4" refType="primFontSz" refFor="des" refForName="parentText_1" op="equ"/>
              <dgm:constr type="primFontSz" for="des" forName="parentText_5" refType="primFontSz" refFor="des" refForName="parentText_1" op="equ"/>
              <dgm:constr type="primFontSz" for="des" forName="parentText_6" refType="primFontSz" refFor="des" refForName="parentText_1" op="equ"/>
              <dgm:constr type="primFontSz" for="des" forName="parentText_7" refType="primFontSz" refFor="des" refForName="parentText_1" op="equ"/>
              <dgm:constr type="primFontSz" for="des" forName="childText_2" refType="primFontSz" refFor="des" refForName="childText_1" op="equ"/>
              <dgm:constr type="primFontSz" for="des" forName="childText_3" refType="primFontSz" refFor="des" refForName="childText_1" op="equ"/>
              <dgm:constr type="primFontSz" for="des" forName="childText_4" refType="primFontSz" refFor="des" refForName="childText_1" op="equ"/>
              <dgm:constr type="primFontSz" for="des" forName="childText_5" refType="primFontSz" refFor="des" refForName="childText_1" op="equ"/>
              <dgm:constr type="primFontSz" for="des" forName="childText_6" refType="primFontSz" refFor="des" refForName="childText_1" op="equ"/>
              <dgm:constr type="primFontSz" for="des" forName="childText_7" refType="primFontSz" refFor="des" refForName="childText_1" op="equ"/>
              <dgm:constr type="l" for="ch" forName="accentShape_7" refType="w" fact="0"/>
              <dgm:constr type="t" for="ch" forName="accentShape_1" refType="h" fact="0"/>
              <dgm:constr type="w" for="ch" forName="accentShape_1" refType="w" fact="0.1269"/>
              <dgm:constr type="h" for="ch" forName="accentShape_1" refType="h"/>
              <dgm:constr type="l" for="ch" forName="accentShape_6" refType="w" fact="0.1385"/>
              <dgm:constr type="t" for="ch" forName="accentShape_2" refType="h" fact="0.0833"/>
              <dgm:constr type="w" for="ch" forName="accentShape_2" refType="w" fact="0.1269"/>
              <dgm:constr type="h" for="ch" forName="accentShape_2" refType="h" fact="0.9165"/>
              <dgm:constr type="l" for="ch" forName="accentShape_5" refType="w" fact="0.277"/>
              <dgm:constr type="t" for="ch" forName="accentShape_3" refType="h" fact="0.1666"/>
              <dgm:constr type="w" for="ch" forName="accentShape_3" refType="w" fact="0.1269"/>
              <dgm:constr type="h" for="ch" forName="accentShape_3" refType="h" fact="0.8332"/>
              <dgm:constr type="l" for="ch" forName="accentShape_4" refType="w" fact="0.4155"/>
              <dgm:constr type="t" for="ch" forName="accentShape_4" refType="h" fact="0.2499"/>
              <dgm:constr type="w" for="ch" forName="accentShape_4" refType="w" fact="0.1269"/>
              <dgm:constr type="h" for="ch" forName="accentShape_4" refType="h" fact="0.7499"/>
              <dgm:constr type="l" for="ch" forName="accentShape_3" refType="w" fact="0.5539"/>
              <dgm:constr type="t" for="ch" forName="accentShape_5" refType="h" fact="0.3332"/>
              <dgm:constr type="w" for="ch" forName="accentShape_5" refType="w" fact="0.1269"/>
              <dgm:constr type="h" for="ch" forName="accentShape_5" refType="h" fact="0.6666"/>
              <dgm:constr type="l" for="ch" forName="accentShape_2" refType="w" fact="0.6938"/>
              <dgm:constr type="t" for="ch" forName="accentShape_6" refType="h" fact="0.4165"/>
              <dgm:constr type="w" for="ch" forName="accentShape_6" refType="w" fact="0.1269"/>
              <dgm:constr type="h" for="ch" forName="accentShape_6" refType="h" fact="0.5833"/>
              <dgm:constr type="l" for="ch" forName="accentShape_1" refType="w" fact="0.8326"/>
              <dgm:constr type="t" for="ch" forName="accentShape_7" refType="h" fact="0.5"/>
              <dgm:constr type="w" for="ch" forName="accentShape_7" refType="w" fact="0.1269"/>
              <dgm:constr type="h" for="ch" forName="accentShape_7" refType="h" fact="0.5"/>
              <dgm:constr type="l" for="ch" forName="parentText_7" refType="w" fact="0.0888"/>
              <dgm:constr type="t" for="ch" forName="parentText_1" refType="h" fact="0"/>
              <dgm:constr type="w" for="ch" forName="parentText_1" refType="w" refFor="ch" refForName="accentShape_1" fact="0.26"/>
              <dgm:constr type="h" for="ch" forName="parentText_1" refType="h" refFor="ch" refForName="accentShape_1" fact="0.9"/>
              <dgm:constr type="l" for="ch" forName="parentText_6" refType="w" fact="0.2273"/>
              <dgm:constr type="t" for="ch" forName="parentText_2" refType="h" fact="0.0833"/>
              <dgm:constr type="w" for="ch" forName="parentText_2" refType="w" refFor="ch" refForName="accentShape_2" fact="0.26"/>
              <dgm:constr type="h" for="ch" forName="parentText_2" refType="h" refFor="ch" refForName="accentShape_2" fact="0.9"/>
              <dgm:constr type="l" for="ch" forName="parentText_5" refType="w" fact="0.36583"/>
              <dgm:constr type="t" for="ch" forName="parentText_3" refType="h" fact="0.1666"/>
              <dgm:constr type="w" for="ch" forName="parentText_3" refType="w" refFor="ch" refForName="accentShape_3" fact="0.26"/>
              <dgm:constr type="h" for="ch" forName="parentText_3" refType="h" refFor="ch" refForName="accentShape_3" fact="0.9"/>
              <dgm:constr type="l" for="ch" forName="parentText_4" refType="w" fact="0.5043"/>
              <dgm:constr type="t" for="ch" forName="parentText_4" refType="h" fact="0.2499"/>
              <dgm:constr type="w" for="ch" forName="parentText_4" refType="w" refFor="ch" refForName="accentShape_4" fact="0.26"/>
              <dgm:constr type="h" for="ch" forName="parentText_4" refType="h" refFor="ch" refForName="accentShape_4" fact="0.9"/>
              <dgm:constr type="l" for="ch" forName="parentText_3" refType="w" fact="0.6427"/>
              <dgm:constr type="t" for="ch" forName="parentText_5" refType="h" fact="0.3332"/>
              <dgm:constr type="w" for="ch" forName="parentText_5" refType="w" refFor="ch" refForName="accentShape_5" fact="0.26"/>
              <dgm:constr type="h" for="ch" forName="parentText_5" refType="h" refFor="ch" refForName="accentShape_5" fact="0.9"/>
              <dgm:constr type="l" for="ch" forName="parentText_2" refType="w" fact="0.78263"/>
              <dgm:constr type="t" for="ch" forName="parentText_6" refType="h" fact="0.4165"/>
              <dgm:constr type="w" for="ch" forName="parentText_6" refType="w" refFor="ch" refForName="accentShape_6" fact="0.26"/>
              <dgm:constr type="h" for="ch" forName="parentText_6" refType="h" refFor="ch" refForName="accentShape_6" fact="0.9"/>
              <dgm:constr type="l" for="ch" forName="parentText_1" refType="w" fact="0.92143"/>
              <dgm:constr type="t" for="ch" forName="parentText_7" refType="h" fact="0.5"/>
              <dgm:constr type="w" for="ch" forName="parentText_7" refType="w" refFor="ch" refForName="accentShape_7" fact="0.26"/>
              <dgm:constr type="h" for="ch" forName="parentText_7" refType="h" refFor="ch" refForName="accentShape_7" fact="0.9"/>
              <dgm:constr type="l" for="ch" forName="childText_7" refType="w" fact="0"/>
              <dgm:constr type="t" for="ch" forName="childText_1" refType="h" fact="0"/>
              <dgm:constr type="w" for="ch" forName="childText_1" refType="w" refFor="ch" refForName="accentShape_1" fact="0.7"/>
              <dgm:constr type="h" for="ch" forName="childText_1" refType="h" refFor="ch" refForName="accentShape_1"/>
              <dgm:constr type="l" for="ch" forName="childText_6" refType="w" fact="0.1385"/>
              <dgm:constr type="t" for="ch" forName="childText_2" refType="h" fact="0.0833"/>
              <dgm:constr type="w" for="ch" forName="childText_2" refType="w" refFor="ch" refForName="accentShape_2" fact="0.7"/>
              <dgm:constr type="h" for="ch" forName="childText_2" refType="h" refFor="ch" refForName="accentShape_2"/>
              <dgm:constr type="l" for="ch" forName="childText_5" refType="w" fact="0.277"/>
              <dgm:constr type="t" for="ch" forName="childText_3" refType="h" fact="0.1666"/>
              <dgm:constr type="w" for="ch" forName="childText_3" refType="w" refFor="ch" refForName="accentShape_3" fact="0.7"/>
              <dgm:constr type="h" for="ch" forName="childText_3" refType="h" refFor="ch" refForName="accentShape_3"/>
              <dgm:constr type="l" for="ch" forName="childText_4" refType="w" fact="0.4155"/>
              <dgm:constr type="t" for="ch" forName="childText_4" refType="h" fact="0.2499"/>
              <dgm:constr type="w" for="ch" forName="childText_4" refType="w" refFor="ch" refForName="accentShape_4" fact="0.7"/>
              <dgm:constr type="h" for="ch" forName="childText_4" refType="h" refFor="ch" refForName="accentShape_4"/>
              <dgm:constr type="l" for="ch" forName="childText_3" refType="w" fact="0.5539"/>
              <dgm:constr type="t" for="ch" forName="childText_5" refType="h" fact="0.3332"/>
              <dgm:constr type="w" for="ch" forName="childText_5" refType="w" refFor="ch" refForName="accentShape_5" fact="0.7"/>
              <dgm:constr type="h" for="ch" forName="childText_5" refType="h" refFor="ch" refForName="accentShape_5"/>
              <dgm:constr type="l" for="ch" forName="childText_2" refType="w" fact="0.6938"/>
              <dgm:constr type="t" for="ch" forName="childText_6" refType="h" fact="0.4165"/>
              <dgm:constr type="w" for="ch" forName="childText_6" refType="w" refFor="ch" refForName="accentShape_6" fact="0.7"/>
              <dgm:constr type="h" for="ch" forName="childText_6" refType="h" refFor="ch" refForName="accentShape_6"/>
              <dgm:constr type="l" for="ch" forName="childText_1" refType="w" fact="0.8326"/>
              <dgm:constr type="t" for="ch" forName="childText_7" refType="h" fact="0.5"/>
              <dgm:constr type="w" for="ch" forName="childText_7" refType="w" refFor="ch" refForName="accentShape_7" fact="0.7"/>
              <dgm:constr type="h" for="ch" forName="childText_7" refType="h" refFor="ch" refForName="accentShape_7"/>
            </dgm:constrLst>
          </dgm:else>
        </dgm:choose>
      </dgm:else>
    </dgm:choose>
    <dgm:forEach name="wrapper" axis="self" ptType="parTrans">
      <dgm:forEach name="accentRepeat" axis="self">
        <dgm:layoutNode name="imageRepeatNode" styleLbl="node1">
          <dgm:alg type="sp"/>
          <dgm:shape xmlns:r="http://schemas.openxmlformats.org/officeDocument/2006/relationships" type="rect" r:blip="" zOrderOff="-10">
            <dgm:adjLst/>
          </dgm:shape>
          <dgm:presOf axis="self"/>
        </dgm:layoutNode>
      </dgm:forEach>
    </dgm:forEach>
    <dgm:forEach name="Name30" axis="ch" ptType="node" cnt="1">
      <dgm:layoutNode name="parentText_1" styleLbl="node1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45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1" styleLbl="node1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1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2" cnt="1">
      <dgm:layoutNode name="parentText_2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45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2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2">
        <dgm:alg type="sp"/>
        <dgm:shape xmlns:r="http://schemas.openxmlformats.org/officeDocument/2006/relationships" r:blip="">
          <dgm:adjLst/>
        </dgm:shape>
        <dgm:presOf/>
        <dgm:constrLst/>
        <dgm:forEach name="Name33" ref="accentRepeat"/>
      </dgm:layoutNode>
    </dgm:forEach>
    <dgm:forEach name="Name34" axis="ch" ptType="node" st="3" cnt="1">
      <dgm:layoutNode name="parentText_3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45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3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3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</dgm:forEach>
    <dgm:forEach name="Name36" axis="ch" ptType="node" st="4" cnt="1">
      <dgm:layoutNode name="parentText_4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45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4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parentText_5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45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5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5">
        <dgm:alg type="sp"/>
        <dgm:shape xmlns:r="http://schemas.openxmlformats.org/officeDocument/2006/relationships" r:blip="">
          <dgm:adjLst/>
        </dgm:shape>
        <dgm:presOf/>
        <dgm:constrLst/>
        <dgm:forEach name="Name39" ref="accentRepeat"/>
      </dgm:layoutNode>
    </dgm:forEach>
    <dgm:forEach name="Name40" axis="ch" ptType="node" st="6" cnt="1">
      <dgm:layoutNode name="parentText_6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6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6">
        <dgm:alg type="sp"/>
        <dgm:shape xmlns:r="http://schemas.openxmlformats.org/officeDocument/2006/relationships" r:blip="">
          <dgm:adjLst/>
        </dgm:shape>
        <dgm:presOf/>
        <dgm:constrLst/>
        <dgm:forEach name="Name41" ref="accentRepeat"/>
      </dgm:layoutNode>
    </dgm:forEach>
    <dgm:forEach name="Name42" axis="ch" ptType="node" st="7" cnt="1">
      <dgm:layoutNode name="parentText_7">
        <dgm:varLst>
          <dgm:chMax val="1"/>
          <dgm:chPref val="1"/>
          <dgm:bulletEnabled val="1"/>
        </dgm:varLst>
        <dgm:alg type="tx">
          <dgm:param type="parTxLTRAlign" val="r"/>
          <dgm:param type="shpTxLTRAlignCh" val="r"/>
          <dgm:param type="txAnchorVertCh" val="mid"/>
          <dgm:param type="autoTxRot" val="grav"/>
        </dgm:alg>
        <dgm:shape xmlns:r="http://schemas.openxmlformats.org/officeDocument/2006/relationships" rot="-90" type="rect" r:blip="" hideGeom="1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"/>
          <dgm:constr type="bMarg" refType="primFontSz" fact="0.1"/>
        </dgm:constrLst>
        <dgm:ruleLst>
          <dgm:rule type="primFontSz" val="5" fact="NaN" max="NaN"/>
        </dgm:ruleLst>
      </dgm:layoutNode>
      <dgm:layoutNode name="childText_7">
        <dgm:varLst>
          <dgm:chMax val="0"/>
          <dgm:chPref val="0"/>
          <dgm:bulletEnabled val="1"/>
        </dgm:varLst>
        <dgm:alg type="tx">
          <dgm:param type="txAnchorVert" val="t"/>
          <dgm:param type="parTxLTRAlign" val="l"/>
        </dgm:alg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Shape_7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4A8D2-DBA2-4B63-85B8-E221E45C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</TotalTime>
  <Pages>3</Pages>
  <Words>590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>Plano de gerenciamento do escopo</vt:lpstr>
    </vt:vector>
  </TitlesOfParts>
  <Company>PMO Escritório de Projetos</Company>
  <LinksUpToDate>false</LinksUpToDate>
  <CharactersWithSpaces>3773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Edu</dc:creator>
  <cp:keywords>Template Gerenciamento de Projetos</cp:keywords>
  <dc:description>http://escritoriodeprojetos.com.br</dc:description>
  <cp:lastModifiedBy>Conta da Microsoft</cp:lastModifiedBy>
  <cp:revision>3</cp:revision>
  <dcterms:created xsi:type="dcterms:W3CDTF">2020-10-01T23:37:00Z</dcterms:created>
  <dcterms:modified xsi:type="dcterms:W3CDTF">2020-10-02T00:43:00Z</dcterms:modified>
</cp:coreProperties>
</file>